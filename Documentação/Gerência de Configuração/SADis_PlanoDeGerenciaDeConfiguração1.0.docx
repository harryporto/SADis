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49" w:rsidRPr="003F3FBA" w:rsidRDefault="008B0159" w:rsidP="00CA16EF">
      <w:pPr>
        <w:rPr>
          <w:lang w:val="pt-BR"/>
        </w:rPr>
      </w:pPr>
      <w:r w:rsidRPr="003F3FBA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B0EB777" wp14:editId="0EA129FF">
            <wp:simplePos x="0" y="0"/>
            <wp:positionH relativeFrom="column">
              <wp:posOffset>2308860</wp:posOffset>
            </wp:positionH>
            <wp:positionV relativeFrom="paragraph">
              <wp:posOffset>-452120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E7" w:rsidRPr="003F3FBA" w:rsidRDefault="00B65AE7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ED1A49" w:rsidRPr="003F3FBA" w:rsidRDefault="00063CA8" w:rsidP="00DB4B38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3F3FBA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="008B0159" w:rsidRPr="003F3FBA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ED1A49" w:rsidRPr="003F3FBA" w:rsidRDefault="00ED1A49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A20855" w:rsidRPr="003F3FBA" w:rsidRDefault="00A20855" w:rsidP="008B0159">
      <w:pPr>
        <w:rPr>
          <w:sz w:val="40"/>
          <w:szCs w:val="40"/>
          <w:lang w:val="pt-BR"/>
        </w:rPr>
      </w:pPr>
    </w:p>
    <w:p w:rsidR="00AE58B8" w:rsidRPr="003F3FBA" w:rsidRDefault="00063CA8" w:rsidP="00CA16EF">
      <w:pPr>
        <w:jc w:val="right"/>
        <w:rPr>
          <w:b/>
          <w:sz w:val="36"/>
          <w:szCs w:val="36"/>
          <w:lang w:val="pt-BR"/>
        </w:rPr>
      </w:pPr>
      <w:proofErr w:type="spellStart"/>
      <w:r w:rsidRPr="003F3FBA">
        <w:rPr>
          <w:b/>
          <w:sz w:val="36"/>
          <w:szCs w:val="36"/>
          <w:lang w:val="pt-BR"/>
        </w:rPr>
        <w:t>SADis</w:t>
      </w:r>
      <w:proofErr w:type="spellEnd"/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fldChar w:fldCharType="begin"/>
      </w:r>
      <w:r w:rsidRPr="003F3FBA">
        <w:rPr>
          <w:b/>
          <w:sz w:val="36"/>
          <w:szCs w:val="36"/>
          <w:lang w:val="pt-BR"/>
        </w:rPr>
        <w:instrText xml:space="preserve"> TITLE  \* MERGEFORMAT </w:instrText>
      </w:r>
      <w:r w:rsidRPr="003F3FBA">
        <w:rPr>
          <w:b/>
          <w:sz w:val="36"/>
          <w:szCs w:val="36"/>
          <w:lang w:val="pt-BR"/>
        </w:rPr>
        <w:fldChar w:fldCharType="separate"/>
      </w:r>
      <w:r w:rsidR="00A21809" w:rsidRPr="003F3FBA">
        <w:rPr>
          <w:b/>
          <w:sz w:val="36"/>
          <w:szCs w:val="36"/>
          <w:lang w:val="pt-BR"/>
        </w:rPr>
        <w:t>Plano de Gerenciamento de Configuração</w:t>
      </w:r>
      <w:r w:rsidRPr="003F3FBA">
        <w:rPr>
          <w:b/>
          <w:sz w:val="36"/>
          <w:szCs w:val="36"/>
          <w:lang w:val="pt-BR"/>
        </w:rPr>
        <w:fldChar w:fldCharType="end"/>
      </w: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t>Versão 1.</w:t>
      </w:r>
      <w:r w:rsidR="00063CA8" w:rsidRPr="003F3FBA">
        <w:rPr>
          <w:b/>
          <w:sz w:val="36"/>
          <w:szCs w:val="36"/>
          <w:lang w:val="pt-BR"/>
        </w:rPr>
        <w:t>0</w:t>
      </w: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  <w:sectPr w:rsidR="00ED1A49" w:rsidRPr="003F3FBA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AE58B8" w:rsidRPr="003F3FBA" w:rsidRDefault="00AE58B8" w:rsidP="002E5F6F">
      <w:pPr>
        <w:pStyle w:val="TiTuloPrincipal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Histórico da Revisão</w:t>
      </w:r>
    </w:p>
    <w:p w:rsidR="002E5F6F" w:rsidRPr="003F3FBA" w:rsidRDefault="002E5F6F" w:rsidP="002E5F6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Autor</w:t>
            </w:r>
          </w:p>
        </w:tc>
      </w:tr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CC39E8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04/06/2014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D94AD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Criação do documento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BB3E8F">
            <w:pPr>
              <w:pStyle w:val="T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Araujo</w:t>
            </w:r>
            <w:proofErr w:type="spellEnd"/>
          </w:p>
        </w:tc>
      </w:tr>
    </w:tbl>
    <w:p w:rsidR="00AE58B8" w:rsidRPr="003F3FBA" w:rsidRDefault="00AE58B8">
      <w:pPr>
        <w:rPr>
          <w:lang w:val="pt-BR"/>
        </w:rPr>
      </w:pPr>
    </w:p>
    <w:p w:rsidR="00F470FC" w:rsidRPr="003F3FBA" w:rsidRDefault="00F470FC" w:rsidP="00D45985">
      <w:pPr>
        <w:pStyle w:val="Ttulo"/>
        <w:jc w:val="left"/>
        <w:rPr>
          <w:rFonts w:ascii="Times New Roman" w:hAnsi="Times New Roman"/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AE58B8" w:rsidRPr="003F3FBA" w:rsidRDefault="00AE58B8" w:rsidP="00D45985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Índice Analítico</w:t>
      </w:r>
    </w:p>
    <w:p w:rsidR="00696D1B" w:rsidRPr="003F3FBA" w:rsidRDefault="00AE58B8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lang w:val="pt-BR"/>
        </w:rPr>
        <w:fldChar w:fldCharType="begin"/>
      </w:r>
      <w:r w:rsidRPr="003F3FBA">
        <w:rPr>
          <w:rFonts w:ascii="Times New Roman" w:hAnsi="Times New Roman"/>
          <w:b/>
          <w:lang w:val="pt-BR"/>
        </w:rPr>
        <w:instrText xml:space="preserve"> TOC \o "1-3" </w:instrText>
      </w:r>
      <w:r w:rsidRPr="003F3FBA">
        <w:rPr>
          <w:rFonts w:ascii="Times New Roman" w:hAnsi="Times New Roman"/>
          <w:b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1.</w:t>
      </w:r>
      <w:r w:rsidR="00696D1B"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t>Introdução</w:t>
      </w:r>
      <w:r w:rsidR="00696D1B" w:rsidRPr="003F3FBA">
        <w:rPr>
          <w:rFonts w:ascii="Times New Roman" w:hAnsi="Times New Roman"/>
          <w:b/>
          <w:noProof/>
          <w:lang w:val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begin"/>
      </w:r>
      <w:r w:rsidR="00696D1B" w:rsidRPr="003F3FBA">
        <w:rPr>
          <w:rFonts w:ascii="Times New Roman" w:hAnsi="Times New Roman"/>
          <w:b/>
          <w:noProof/>
          <w:lang w:val="pt-BR"/>
        </w:rPr>
        <w:instrText xml:space="preserve"> PAGEREF _Toc203804652 \h </w:instrText>
      </w:r>
      <w:r w:rsidR="00696D1B" w:rsidRPr="003F3FBA">
        <w:rPr>
          <w:rFonts w:ascii="Times New Roman" w:hAnsi="Times New Roman"/>
          <w:b/>
          <w:noProof/>
          <w:lang w:val="pt-BR"/>
        </w:rPr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4</w:t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Finalidade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_Toc203804653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Escopo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_Toc203804654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Definições, Acrônimos e Abreviações.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_Toc203804655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1.4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Referências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_Toc203804656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1.5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Visão Geral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_Toc203804657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5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2.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Gerenciamento de Configuração de Software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fldChar w:fldCharType="begin"/>
      </w:r>
      <w:r w:rsidRPr="003F3FBA">
        <w:rPr>
          <w:rFonts w:ascii="Times New Roman" w:hAnsi="Times New Roman"/>
          <w:b/>
          <w:noProof/>
          <w:lang w:val="pt-BR"/>
        </w:rPr>
        <w:instrText xml:space="preserve"> PAGEREF _Toc203804658 \h </w:instrText>
      </w:r>
      <w:r w:rsidRPr="003F3FBA">
        <w:rPr>
          <w:rFonts w:ascii="Times New Roman" w:hAnsi="Times New Roman"/>
          <w:b/>
          <w:noProof/>
          <w:lang w:val="pt-BR"/>
        </w:rPr>
      </w:r>
      <w:r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Pr="003F3FBA">
        <w:rPr>
          <w:rFonts w:ascii="Times New Roman" w:hAnsi="Times New Roman"/>
          <w:b/>
          <w:noProof/>
          <w:lang w:val="pt-BR"/>
        </w:rPr>
        <w:t>6</w:t>
      </w:r>
      <w:r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Papéis na Gerencia de Configuração.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_Toc203804659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Ferramentas, Ambiente e Infra-estrutura.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_Toc203804660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As ferramentas a serem utilizadas para a gerência de configuração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_Toc203804661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6</w:t>
      </w:r>
      <w:r w:rsidRPr="003F3FBA">
        <w:rPr>
          <w:b/>
          <w:lang w:val="pt-BR"/>
        </w:rPr>
        <w:fldChar w:fldCharType="end"/>
      </w:r>
    </w:p>
    <w:p w:rsidR="00696D1B" w:rsidRPr="003F3FBA" w:rsidRDefault="00696D1B" w:rsidP="003F3FBA">
      <w:pPr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do software – Ferramentas do ambiente de desenvolvimento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6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do Ambiente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7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das maquinas dos ambientes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_Toc203804664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8</w:t>
      </w:r>
      <w:r w:rsidRPr="003F3FBA">
        <w:rPr>
          <w:b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3F3FBA">
        <w:rPr>
          <w:b/>
          <w:noProof/>
          <w:lang w:val="pt-BR"/>
        </w:rPr>
        <w:t>Identificação da Configuração..................................................................................................</w:t>
      </w:r>
      <w:r w:rsidR="00BB26F9" w:rsidRPr="003F3FBA">
        <w:rPr>
          <w:b/>
          <w:noProof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Convenção para rotular caminhos e artefatos na Estrutura de Diretórios do Produto.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Arquivos de aprovação dos artefatos.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de Diretórios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Baselines do Projeto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ab/>
      </w:r>
    </w:p>
    <w:p w:rsidR="00696D1B" w:rsidRPr="003F3FBA" w:rsidRDefault="00B771F4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2.4</w:t>
      </w:r>
      <w:r w:rsidR="00696D1B"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noProof/>
          <w:lang w:val="pt-BR"/>
        </w:rPr>
        <w:t>Esti</w:t>
      </w:r>
      <w:r w:rsidR="003F3FBA">
        <w:rPr>
          <w:b/>
          <w:noProof/>
          <w:lang w:val="pt-BR"/>
        </w:rPr>
        <w:t>mativa do Status de Configuração....................................................................................</w:t>
      </w:r>
      <w:r w:rsidR="008B0159" w:rsidRPr="003F3FBA">
        <w:rPr>
          <w:b/>
          <w:noProof/>
          <w:lang w:val="pt-BR"/>
        </w:rPr>
        <w:t>10</w:t>
      </w:r>
    </w:p>
    <w:p w:rsidR="00696D1B" w:rsidRPr="003F3FBA" w:rsidRDefault="00B771F4">
      <w:pPr>
        <w:pStyle w:val="Sumrio3"/>
        <w:rPr>
          <w:b/>
          <w:lang w:val="pt-BR"/>
        </w:rPr>
      </w:pPr>
      <w:r w:rsidRPr="003F3FBA">
        <w:rPr>
          <w:b/>
          <w:lang w:val="pt-BR"/>
        </w:rPr>
        <w:t>2.4</w:t>
      </w:r>
      <w:r w:rsidR="00696D1B" w:rsidRPr="003F3FBA">
        <w:rPr>
          <w:b/>
          <w:lang w:val="pt-BR"/>
        </w:rPr>
        <w:t>.1</w:t>
      </w:r>
      <w:r w:rsidR="00696D1B" w:rsidRPr="003F3FBA">
        <w:rPr>
          <w:b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lang w:val="pt-BR"/>
        </w:rPr>
        <w:t>Processo de Armazenamento de Mídia e Liberação do Projeto</w:t>
      </w:r>
      <w:r w:rsidR="00696D1B"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10</w:t>
      </w:r>
      <w:r w:rsidRPr="003F3FBA">
        <w:rPr>
          <w:b/>
          <w:lang w:val="pt-BR"/>
        </w:rPr>
        <w:br/>
        <w:t>2.4.2    Aprovação dos Artefatos                                                                                                               1</w:t>
      </w:r>
      <w:r w:rsidR="008B0159" w:rsidRPr="003F3FBA">
        <w:rPr>
          <w:b/>
          <w:lang w:val="pt-BR"/>
        </w:rPr>
        <w:t>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Especificação de Hardware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 Repositório                        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3.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Marcos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11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4.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Treinamento e Recursos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12</w:t>
      </w:r>
    </w:p>
    <w:p w:rsidR="000C415D" w:rsidRPr="003F3FBA" w:rsidRDefault="00AE58B8" w:rsidP="00F83985">
      <w:pPr>
        <w:pStyle w:val="Ttulo"/>
        <w:jc w:val="left"/>
        <w:rPr>
          <w:rFonts w:ascii="Times New Roman" w:hAnsi="Times New Roman"/>
          <w:sz w:val="2"/>
          <w:szCs w:val="2"/>
          <w:lang w:val="pt-BR"/>
        </w:rPr>
      </w:pPr>
      <w:r w:rsidRPr="003F3FBA">
        <w:rPr>
          <w:rFonts w:ascii="Times New Roman" w:hAnsi="Times New Roman"/>
          <w:lang w:val="pt-BR"/>
        </w:rPr>
        <w:fldChar w:fldCharType="end"/>
      </w:r>
      <w:r w:rsidRPr="003F3FBA">
        <w:rPr>
          <w:rFonts w:ascii="Times New Roman" w:hAnsi="Times New Roman"/>
          <w:lang w:val="pt-BR"/>
        </w:rPr>
        <w:br w:type="page"/>
      </w:r>
    </w:p>
    <w:p w:rsidR="00AE58B8" w:rsidRPr="003F3FBA" w:rsidRDefault="00EF6D71" w:rsidP="00CE2D97">
      <w:pPr>
        <w:pStyle w:val="EstiloTiTuloPrincipalSuperiorSombreadoSimplesAutomtica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fldChar w:fldCharType="begin"/>
      </w:r>
      <w:r w:rsidRPr="003F3FBA">
        <w:rPr>
          <w:rFonts w:ascii="Times New Roman" w:hAnsi="Times New Roman"/>
        </w:rPr>
        <w:instrText xml:space="preserve"> TITLE  \* MERGEFORMAT </w:instrText>
      </w:r>
      <w:r w:rsidRPr="003F3FBA">
        <w:rPr>
          <w:rFonts w:ascii="Times New Roman" w:hAnsi="Times New Roman"/>
        </w:rPr>
        <w:fldChar w:fldCharType="separate"/>
      </w:r>
      <w:r w:rsidR="00A21809" w:rsidRPr="003F3FBA">
        <w:rPr>
          <w:rFonts w:ascii="Times New Roman" w:hAnsi="Times New Roman"/>
        </w:rPr>
        <w:t>Plano de Gerenciamento de Configuração</w:t>
      </w:r>
      <w:r w:rsidRPr="003F3FBA">
        <w:rPr>
          <w:rFonts w:ascii="Times New Roman" w:hAnsi="Times New Roman"/>
        </w:rPr>
        <w:fldChar w:fldCharType="end"/>
      </w:r>
      <w:bookmarkStart w:id="0" w:name="_Toc389027946"/>
      <w:bookmarkStart w:id="1" w:name="_Toc388081625"/>
      <w:r w:rsidR="00AE58B8" w:rsidRPr="003F3FBA">
        <w:rPr>
          <w:rFonts w:ascii="Times New Roman" w:hAnsi="Times New Roman"/>
        </w:rPr>
        <w:t xml:space="preserve"> </w:t>
      </w:r>
      <w:bookmarkEnd w:id="0"/>
      <w:bookmarkEnd w:id="1"/>
    </w:p>
    <w:p w:rsidR="00D94ADC" w:rsidRPr="003F3FBA" w:rsidRDefault="00D94ADC" w:rsidP="00D94ADC">
      <w:pPr>
        <w:rPr>
          <w:lang w:val="pt-BR"/>
        </w:rPr>
      </w:pPr>
    </w:p>
    <w:p w:rsidR="00BA22D6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6544D" w:rsidRDefault="0056544D" w:rsidP="0056544D">
      <w:pPr>
        <w:pStyle w:val="TsNormal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56544D">
        <w:rPr>
          <w:rFonts w:ascii="Times New Roman" w:hAnsi="Times New Roman" w:cs="Times New Roman"/>
          <w:b/>
          <w:sz w:val="28"/>
          <w:szCs w:val="28"/>
        </w:rPr>
        <w:t>1. Introdução</w:t>
      </w:r>
    </w:p>
    <w:p w:rsidR="0056544D" w:rsidRPr="0056544D" w:rsidRDefault="0056544D" w:rsidP="0056544D">
      <w:pPr>
        <w:pStyle w:val="TsNormal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955841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</w:t>
      </w:r>
      <w:r w:rsidR="00955841" w:rsidRPr="003F3FBA">
        <w:rPr>
          <w:rFonts w:ascii="Times New Roman" w:hAnsi="Times New Roman" w:cs="Times New Roman"/>
          <w:sz w:val="24"/>
          <w:szCs w:val="24"/>
        </w:rPr>
        <w:t>.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2" w:name="_Toc456600918"/>
      <w:bookmarkStart w:id="3" w:name="_Toc456598587"/>
      <w:bookmarkStart w:id="4" w:name="_Toc203804653"/>
      <w:r w:rsidRPr="003F3FBA">
        <w:rPr>
          <w:rFonts w:ascii="Times New Roman" w:hAnsi="Times New Roman"/>
          <w:szCs w:val="24"/>
          <w:lang w:val="pt-BR"/>
        </w:rPr>
        <w:t>Finalidade</w:t>
      </w:r>
      <w:bookmarkEnd w:id="2"/>
      <w:bookmarkEnd w:id="3"/>
      <w:bookmarkEnd w:id="4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4C5787" w:rsidRPr="003F3FBA" w:rsidRDefault="004C578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874B10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955841" w:rsidRPr="003F3FBA" w:rsidRDefault="00955841" w:rsidP="00E10796">
      <w:pPr>
        <w:pStyle w:val="TsNormal"/>
        <w:jc w:val="both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8B0159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5" w:name="_Toc456600919"/>
      <w:bookmarkStart w:id="6" w:name="_Toc456598588"/>
      <w:bookmarkStart w:id="7" w:name="_Toc203804654"/>
      <w:r w:rsidRPr="003F3FBA">
        <w:rPr>
          <w:rFonts w:ascii="Times New Roman" w:hAnsi="Times New Roman"/>
          <w:szCs w:val="24"/>
          <w:lang w:val="pt-BR"/>
        </w:rPr>
        <w:t>Escopo</w:t>
      </w:r>
      <w:bookmarkEnd w:id="5"/>
      <w:bookmarkEnd w:id="6"/>
      <w:bookmarkEnd w:id="7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234BA" w:rsidP="003F3FBA">
      <w:pPr>
        <w:pStyle w:val="TsNormal"/>
        <w:ind w:firstLine="709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z w:val="24"/>
          <w:szCs w:val="24"/>
        </w:rPr>
        <w:t>Este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>enciamento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201A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Pr="003F3FBA">
        <w:rPr>
          <w:rFonts w:ascii="Times New Roman" w:hAnsi="Times New Roman" w:cs="Times New Roman"/>
          <w:sz w:val="24"/>
          <w:szCs w:val="24"/>
        </w:rPr>
        <w:t>é destinado para todos os integrantes d</w:t>
      </w:r>
      <w:r w:rsidR="00CC39E8" w:rsidRPr="003F3FBA">
        <w:rPr>
          <w:rFonts w:ascii="Times New Roman" w:hAnsi="Times New Roman" w:cs="Times New Roman"/>
          <w:sz w:val="24"/>
          <w:szCs w:val="24"/>
        </w:rPr>
        <w:t xml:space="preserve">a equipe responsável pelo desenvolvimento do sistema </w:t>
      </w:r>
      <w:proofErr w:type="spellStart"/>
      <w:r w:rsidR="0088108A" w:rsidRPr="003F3FBA">
        <w:rPr>
          <w:rFonts w:ascii="Times New Roman" w:hAnsi="Times New Roman" w:cs="Times New Roman"/>
          <w:sz w:val="24"/>
          <w:szCs w:val="24"/>
        </w:rPr>
        <w:t>SADis</w:t>
      </w:r>
      <w:proofErr w:type="spellEnd"/>
      <w:r w:rsidR="00E10796" w:rsidRPr="003F3F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4D8E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e 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abrange todo o controle e gerenciamento da configuração do projeto </w:t>
      </w:r>
      <w:proofErr w:type="spellStart"/>
      <w:r w:rsidR="00CC39E8" w:rsidRPr="003F3FBA">
        <w:rPr>
          <w:rFonts w:ascii="Times New Roman" w:hAnsi="Times New Roman" w:cs="Times New Roman"/>
          <w:sz w:val="24"/>
          <w:szCs w:val="24"/>
        </w:rPr>
        <w:t>S</w:t>
      </w:r>
      <w:r w:rsidR="0088108A" w:rsidRPr="003F3FBA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88108A" w:rsidRPr="003F3FBA">
        <w:rPr>
          <w:rFonts w:ascii="Times New Roman" w:hAnsi="Times New Roman" w:cs="Times New Roman"/>
          <w:sz w:val="24"/>
          <w:szCs w:val="24"/>
        </w:rPr>
        <w:t xml:space="preserve"> (Sistema de Aproveitamento de Disciplinas)</w:t>
      </w:r>
      <w:r w:rsidR="00F868CC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.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684B04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8" w:name="_Toc456600920"/>
      <w:bookmarkStart w:id="9" w:name="_Toc456598589"/>
      <w:bookmarkStart w:id="10" w:name="_Toc203804655"/>
      <w:r w:rsidRPr="003F3FBA">
        <w:rPr>
          <w:rFonts w:ascii="Times New Roman" w:hAnsi="Times New Roman"/>
          <w:szCs w:val="24"/>
          <w:lang w:val="pt-BR"/>
        </w:rPr>
        <w:t xml:space="preserve">Definições, Acrônimos e </w:t>
      </w:r>
      <w:bookmarkEnd w:id="8"/>
      <w:bookmarkEnd w:id="9"/>
      <w:r w:rsidR="00042B51" w:rsidRPr="003F3FBA">
        <w:rPr>
          <w:rFonts w:ascii="Times New Roman" w:hAnsi="Times New Roman"/>
          <w:szCs w:val="24"/>
          <w:lang w:val="pt-BR"/>
        </w:rPr>
        <w:t>Abreviações.</w:t>
      </w:r>
      <w:bookmarkEnd w:id="10"/>
    </w:p>
    <w:p w:rsidR="00955841" w:rsidRPr="003F3FBA" w:rsidRDefault="00955841" w:rsidP="005C31D2">
      <w:pPr>
        <w:rPr>
          <w:color w:val="0000FF"/>
          <w:sz w:val="24"/>
          <w:szCs w:val="24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7909"/>
      </w:tblGrid>
      <w:tr w:rsidR="0007445E" w:rsidRPr="003F3FBA" w:rsidTr="003F3FBA">
        <w:tc>
          <w:tcPr>
            <w:tcW w:w="1447" w:type="dxa"/>
            <w:shd w:val="clear" w:color="auto" w:fill="E0E0E0"/>
          </w:tcPr>
          <w:p w:rsidR="0007445E" w:rsidRPr="003F3FBA" w:rsidRDefault="0007445E" w:rsidP="00F868CC">
            <w:pPr>
              <w:pStyle w:val="Tabletext"/>
              <w:spacing w:before="120" w:after="240"/>
              <w:jc w:val="center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09" w:type="dxa"/>
            <w:shd w:val="clear" w:color="auto" w:fill="E0E0E0"/>
          </w:tcPr>
          <w:p w:rsidR="0007445E" w:rsidRPr="003F3FBA" w:rsidRDefault="0007445E" w:rsidP="00955841">
            <w:pPr>
              <w:pStyle w:val="Tabletext"/>
              <w:spacing w:before="120" w:after="240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042B51" w:rsidRPr="003F3FBA" w:rsidTr="003F3FBA">
        <w:tc>
          <w:tcPr>
            <w:tcW w:w="1447" w:type="dxa"/>
            <w:vAlign w:val="center"/>
          </w:tcPr>
          <w:p w:rsidR="00042B51" w:rsidRPr="003F3FBA" w:rsidRDefault="003A5F66" w:rsidP="00C65DE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OpenUP</w:t>
            </w:r>
            <w:proofErr w:type="spellEnd"/>
          </w:p>
        </w:tc>
        <w:tc>
          <w:tcPr>
            <w:tcW w:w="7909" w:type="dxa"/>
            <w:vAlign w:val="center"/>
          </w:tcPr>
          <w:p w:rsidR="00925391" w:rsidRPr="003F3FBA" w:rsidRDefault="003A5F66" w:rsidP="003A5F66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  Processo</w:t>
            </w:r>
            <w:proofErr w:type="gram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Unificado Aberto, uma metodologia ágil de desenvolvimento de software, baseada nas principais características do RUP.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7445E" w:rsidP="00C833EA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C833EA" w:rsidRPr="003F3FB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01A5" w:rsidRPr="003F3FBA">
              <w:rPr>
                <w:rFonts w:ascii="Times New Roman" w:hAnsi="Times New Roman" w:cs="Times New Roman"/>
                <w:sz w:val="24"/>
                <w:szCs w:val="24"/>
              </w:rPr>
              <w:t>omitê para o Controle de M</w:t>
            </w:r>
            <w:r w:rsidR="0007445E" w:rsidRPr="003F3FBA">
              <w:rPr>
                <w:rFonts w:ascii="Times New Roman" w:hAnsi="Times New Roman" w:cs="Times New Roman"/>
                <w:sz w:val="24"/>
                <w:szCs w:val="24"/>
              </w:rPr>
              <w:t>udanças</w:t>
            </w:r>
            <w:r w:rsidR="00042B51"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8CC" w:rsidRPr="003F3FBA" w:rsidTr="003F3FBA">
        <w:tc>
          <w:tcPr>
            <w:tcW w:w="1447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909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Conjunto de itens de configuração que conseguiram um estado comprovado de </w:t>
            </w:r>
            <w:r w:rsidR="00BA22D6" w:rsidRPr="003F3F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stabilidade.</w:t>
            </w:r>
          </w:p>
        </w:tc>
      </w:tr>
    </w:tbl>
    <w:p w:rsidR="00BA22D6" w:rsidRPr="003F3FBA" w:rsidRDefault="00BA22D6" w:rsidP="00F868CC">
      <w:pPr>
        <w:spacing w:line="0" w:lineRule="atLeast"/>
        <w:rPr>
          <w:sz w:val="24"/>
          <w:szCs w:val="24"/>
          <w:lang w:val="pt-BR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1" w:name="_Toc456600921"/>
      <w:bookmarkStart w:id="12" w:name="_Toc456598590"/>
      <w:bookmarkStart w:id="13" w:name="_Toc203804656"/>
      <w:r w:rsidRPr="003F3FBA">
        <w:rPr>
          <w:rFonts w:ascii="Times New Roman" w:hAnsi="Times New Roman"/>
          <w:szCs w:val="24"/>
          <w:lang w:val="pt-BR"/>
        </w:rPr>
        <w:t>Referências</w:t>
      </w:r>
      <w:bookmarkEnd w:id="11"/>
      <w:bookmarkEnd w:id="12"/>
      <w:bookmarkEnd w:id="13"/>
    </w:p>
    <w:p w:rsidR="00FE5ADB" w:rsidRPr="003F3FBA" w:rsidRDefault="001201A5" w:rsidP="004C5787">
      <w:pPr>
        <w:pStyle w:val="TsNormal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FBA">
        <w:rPr>
          <w:rFonts w:ascii="Times New Roman" w:hAnsi="Times New Roman" w:cs="Times New Roman"/>
          <w:i/>
          <w:sz w:val="24"/>
          <w:szCs w:val="24"/>
        </w:rPr>
        <w:t>T</w:t>
      </w:r>
      <w:r w:rsidR="00C32819" w:rsidRPr="003F3FBA">
        <w:rPr>
          <w:rFonts w:ascii="Times New Roman" w:hAnsi="Times New Roman" w:cs="Times New Roman"/>
          <w:i/>
          <w:sz w:val="24"/>
          <w:szCs w:val="24"/>
        </w:rPr>
        <w:t>emplate</w:t>
      </w:r>
      <w:proofErr w:type="spellEnd"/>
      <w:r w:rsidR="00FE5ADB" w:rsidRPr="003F3FBA">
        <w:rPr>
          <w:rFonts w:ascii="Times New Roman" w:hAnsi="Times New Roman" w:cs="Times New Roman"/>
          <w:sz w:val="24"/>
          <w:szCs w:val="24"/>
        </w:rPr>
        <w:t xml:space="preserve"> de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 xml:space="preserve">enciamento 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de Configuração, </w:t>
      </w:r>
      <w:r w:rsidR="00B24B52" w:rsidRPr="003F3FBA">
        <w:rPr>
          <w:rFonts w:ascii="Times New Roman" w:hAnsi="Times New Roman" w:cs="Times New Roman"/>
          <w:sz w:val="24"/>
          <w:szCs w:val="24"/>
        </w:rPr>
        <w:t>1987-2001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, </w:t>
      </w:r>
      <w:r w:rsidR="00B24B52" w:rsidRPr="003F3FBA">
        <w:rPr>
          <w:rFonts w:ascii="Times New Roman" w:hAnsi="Times New Roman" w:cs="Times New Roman"/>
          <w:sz w:val="24"/>
          <w:szCs w:val="24"/>
        </w:rPr>
        <w:t>IBM</w:t>
      </w:r>
      <w:r w:rsidR="00FE5ADB" w:rsidRPr="003F3FBA">
        <w:rPr>
          <w:rFonts w:ascii="Times New Roman" w:hAnsi="Times New Roman" w:cs="Times New Roman"/>
          <w:sz w:val="24"/>
          <w:szCs w:val="24"/>
        </w:rPr>
        <w:t>.</w:t>
      </w:r>
    </w:p>
    <w:p w:rsidR="00B36BDE" w:rsidRPr="003F3FBA" w:rsidRDefault="00B36BDE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3A5F66" w:rsidRPr="003F3FBA" w:rsidRDefault="003A5F66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1D5325" w:rsidRPr="003F3FBA" w:rsidRDefault="001D5325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4" w:name="_Toc456600922"/>
      <w:bookmarkStart w:id="15" w:name="_Toc456598591"/>
      <w:bookmarkStart w:id="16" w:name="_Toc203804657"/>
      <w:r w:rsidRPr="003F3FBA">
        <w:rPr>
          <w:rFonts w:ascii="Times New Roman" w:hAnsi="Times New Roman"/>
          <w:szCs w:val="24"/>
          <w:lang w:val="pt-BR"/>
        </w:rPr>
        <w:lastRenderedPageBreak/>
        <w:t>Visão Geral</w:t>
      </w:r>
      <w:bookmarkEnd w:id="14"/>
      <w:bookmarkEnd w:id="15"/>
      <w:bookmarkEnd w:id="16"/>
    </w:p>
    <w:p w:rsidR="008E5ABE" w:rsidRPr="003F3FBA" w:rsidRDefault="008E5AB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p w:rsidR="00684B04" w:rsidRPr="003F3FBA" w:rsidRDefault="00B36BD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36A51" w:rsidRPr="003F3FBA" w:rsidRDefault="00C36A51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F83985" w:rsidRPr="003F3FBA">
        <w:tc>
          <w:tcPr>
            <w:tcW w:w="1701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B36BDE"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ç</w:t>
            </w: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814CF1" w:rsidRPr="003F3FBA" w:rsidRDefault="00814CF1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São relacionados os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papéis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responsabilidades das atividades e as fer</w:t>
            </w:r>
            <w:r w:rsidR="001D5325" w:rsidRPr="003F3FBA">
              <w:rPr>
                <w:rFonts w:ascii="Times New Roman" w:hAnsi="Times New Roman" w:cs="Times New Roman"/>
                <w:sz w:val="24"/>
                <w:szCs w:val="24"/>
              </w:rPr>
              <w:t>ramentas dentro da GC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Treinamento e Recursos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5C" w:rsidRPr="003F3FBA" w:rsidRDefault="0034735C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814CF1" w:rsidRPr="003F3FBA" w:rsidRDefault="00814CF1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310E2">
      <w:pPr>
        <w:pStyle w:val="EstiloTitulo1SuperiorSombreadoSimplesAutomtica05ptL"/>
        <w:pBdr>
          <w:bottom w:val="single" w:sz="4" w:space="6" w:color="auto" w:shadow="1"/>
        </w:pBdr>
        <w:rPr>
          <w:rFonts w:ascii="Times New Roman" w:hAnsi="Times New Roman"/>
          <w:szCs w:val="24"/>
        </w:rPr>
      </w:pPr>
      <w:bookmarkStart w:id="17" w:name="_Toc203804658"/>
      <w:r w:rsidRPr="003F3FBA">
        <w:rPr>
          <w:rFonts w:ascii="Times New Roman" w:hAnsi="Times New Roman"/>
          <w:szCs w:val="24"/>
        </w:rPr>
        <w:lastRenderedPageBreak/>
        <w:t>Gerenciamento de Configuração de Software</w:t>
      </w:r>
      <w:bookmarkEnd w:id="17"/>
    </w:p>
    <w:p w:rsidR="00AE58B8" w:rsidRPr="003F3FBA" w:rsidRDefault="00B36BDE" w:rsidP="00A310E2">
      <w:pPr>
        <w:pStyle w:val="Ttulo2"/>
        <w:rPr>
          <w:rFonts w:ascii="Times New Roman" w:hAnsi="Times New Roman"/>
          <w:szCs w:val="24"/>
          <w:lang w:val="pt-BR"/>
        </w:rPr>
      </w:pPr>
      <w:bookmarkStart w:id="18" w:name="_Toc203804659"/>
      <w:r w:rsidRPr="003F3FBA">
        <w:rPr>
          <w:rFonts w:ascii="Times New Roman" w:hAnsi="Times New Roman"/>
          <w:szCs w:val="24"/>
          <w:lang w:val="pt-BR"/>
        </w:rPr>
        <w:t>Papéis na Gerencia de Configuração</w:t>
      </w:r>
      <w:r w:rsidR="008265E4" w:rsidRPr="003F3FBA">
        <w:rPr>
          <w:rFonts w:ascii="Times New Roman" w:hAnsi="Times New Roman"/>
          <w:szCs w:val="24"/>
          <w:lang w:val="pt-BR"/>
        </w:rPr>
        <w:t>.</w:t>
      </w:r>
      <w:bookmarkEnd w:id="18"/>
    </w:p>
    <w:p w:rsidR="0092044F" w:rsidRPr="003F3FBA" w:rsidRDefault="0092044F" w:rsidP="00CA16EF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2217"/>
        <w:gridCol w:w="4517"/>
      </w:tblGrid>
      <w:tr w:rsidR="00C45781" w:rsidRPr="003F3FBA">
        <w:tc>
          <w:tcPr>
            <w:tcW w:w="2552" w:type="dxa"/>
            <w:shd w:val="clear" w:color="auto" w:fill="E0E0E0"/>
            <w:vAlign w:val="center"/>
          </w:tcPr>
          <w:p w:rsidR="00C45781" w:rsidRPr="003F3FBA" w:rsidRDefault="006850B7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A73686" w:rsidRPr="003F3FBA">
        <w:trPr>
          <w:trHeight w:val="1208"/>
        </w:trPr>
        <w:tc>
          <w:tcPr>
            <w:tcW w:w="2552" w:type="dxa"/>
            <w:vAlign w:val="center"/>
          </w:tcPr>
          <w:p w:rsidR="00A73686" w:rsidRPr="003F3FBA" w:rsidRDefault="00A73686" w:rsidP="005C31D2">
            <w:pPr>
              <w:pStyle w:val="TsNormal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A73686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73686" w:rsidRPr="003F3FBA" w:rsidRDefault="00A73686" w:rsidP="004528E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</w:tc>
      </w:tr>
      <w:tr w:rsidR="00FB0453" w:rsidRPr="003F3FB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FB0453" w:rsidRPr="003F3FBA" w:rsidRDefault="00FB0453" w:rsidP="00837017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65DEC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Lucas Costa</w:t>
            </w:r>
          </w:p>
        </w:tc>
        <w:tc>
          <w:tcPr>
            <w:tcW w:w="4648" w:type="dxa"/>
            <w:vAlign w:val="center"/>
          </w:tcPr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73FAA" w:rsidRPr="003F3FBA">
        <w:trPr>
          <w:trHeight w:val="1244"/>
        </w:trPr>
        <w:tc>
          <w:tcPr>
            <w:tcW w:w="2552" w:type="dxa"/>
            <w:vAlign w:val="center"/>
          </w:tcPr>
          <w:p w:rsidR="00973FAA" w:rsidRPr="003F3FBA" w:rsidRDefault="009355F5" w:rsidP="005C31D2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1ª iteração</w:t>
            </w:r>
          </w:p>
        </w:tc>
        <w:tc>
          <w:tcPr>
            <w:tcW w:w="2268" w:type="dxa"/>
            <w:vAlign w:val="center"/>
          </w:tcPr>
          <w:p w:rsidR="00973FAA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973FAA" w:rsidRPr="003F3FBA" w:rsidRDefault="00B14773" w:rsidP="00973FAA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B14773" w:rsidRPr="003F3FBA">
        <w:trPr>
          <w:trHeight w:val="1244"/>
        </w:trPr>
        <w:tc>
          <w:tcPr>
            <w:tcW w:w="2552" w:type="dxa"/>
            <w:vAlign w:val="center"/>
          </w:tcPr>
          <w:p w:rsidR="00B14773" w:rsidRPr="003F3FBA" w:rsidRDefault="00B14773" w:rsidP="00F005B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F4792E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  <w:p w:rsidR="00837017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>O que ocorrer</w:t>
            </w:r>
          </w:p>
        </w:tc>
      </w:tr>
    </w:tbl>
    <w:p w:rsidR="006004D7" w:rsidRPr="003F3FBA" w:rsidRDefault="006004D7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F3FBA">
        <w:rPr>
          <w:rFonts w:ascii="Times New Roman" w:hAnsi="Times New Roman" w:cs="Times New Roman"/>
          <w:b/>
          <w:sz w:val="24"/>
          <w:szCs w:val="24"/>
        </w:rPr>
        <w:instrText xml:space="preserve"> SEQ Tabela \* ARABIC </w:instrTex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2E00" w:rsidRPr="003F3FB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F3FBA">
        <w:rPr>
          <w:rFonts w:ascii="Times New Roman" w:hAnsi="Times New Roman" w:cs="Times New Roman"/>
          <w:b/>
          <w:sz w:val="24"/>
          <w:szCs w:val="24"/>
        </w:rPr>
        <w:t>: Responsáveis e Responsabilidades</w:t>
      </w: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781" w:rsidRPr="003F3FBA" w:rsidRDefault="00D33BAB" w:rsidP="00D33BAB">
      <w:pPr>
        <w:pStyle w:val="Ttulo2"/>
        <w:rPr>
          <w:rFonts w:ascii="Times New Roman" w:hAnsi="Times New Roman"/>
          <w:szCs w:val="24"/>
          <w:lang w:val="pt-BR"/>
        </w:rPr>
      </w:pPr>
      <w:bookmarkStart w:id="19" w:name="_Toc203804660"/>
      <w:r w:rsidRPr="003F3FBA">
        <w:rPr>
          <w:rFonts w:ascii="Times New Roman" w:hAnsi="Times New Roman"/>
          <w:szCs w:val="24"/>
          <w:lang w:val="pt-BR"/>
        </w:rPr>
        <w:t xml:space="preserve">Ferramentas, Ambiente e </w:t>
      </w:r>
      <w:proofErr w:type="spellStart"/>
      <w:r w:rsidRPr="003F3FBA">
        <w:rPr>
          <w:rFonts w:ascii="Times New Roman" w:hAnsi="Times New Roman"/>
          <w:szCs w:val="24"/>
          <w:lang w:val="pt-BR"/>
        </w:rPr>
        <w:t>Infra-estrutura</w:t>
      </w:r>
      <w:proofErr w:type="spellEnd"/>
      <w:r w:rsidRPr="003F3FBA">
        <w:rPr>
          <w:rFonts w:ascii="Times New Roman" w:hAnsi="Times New Roman"/>
          <w:szCs w:val="24"/>
          <w:lang w:val="pt-BR"/>
        </w:rPr>
        <w:t>.</w:t>
      </w:r>
      <w:bookmarkEnd w:id="19"/>
    </w:p>
    <w:p w:rsidR="007D2E3F" w:rsidRPr="003F3FBA" w:rsidRDefault="007D2E3F" w:rsidP="00D33BA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0" w:name="_Toc203804661"/>
      <w:r w:rsidRPr="003F3FBA">
        <w:rPr>
          <w:rFonts w:ascii="Times New Roman" w:hAnsi="Times New Roman"/>
          <w:sz w:val="24"/>
          <w:szCs w:val="24"/>
          <w:lang w:val="pt-BR"/>
        </w:rPr>
        <w:t>As ferramentas a serem utilizadas para a gerência de configuração</w:t>
      </w:r>
      <w:bookmarkEnd w:id="20"/>
    </w:p>
    <w:p w:rsidR="00870A94" w:rsidRPr="003F3FBA" w:rsidRDefault="00870A94" w:rsidP="00870A94">
      <w:pPr>
        <w:rPr>
          <w:sz w:val="24"/>
          <w:szCs w:val="24"/>
          <w:lang w:val="pt-B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C25F69" w:rsidRPr="003F3FBA">
        <w:tc>
          <w:tcPr>
            <w:tcW w:w="212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C25F69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C25F69" w:rsidP="00FC16F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837017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hyperlink r:id="rId8" w:tooltip="Hospedagem de sites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Web Hosting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9" w:tooltip="Git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Git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F6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Localizado através do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Endereço: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https://github.com/wendelad/SADis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78399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Controle de Versão.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331E01" w:rsidP="00331E01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EB6029" w:rsidRPr="003F3FBA">
        <w:tc>
          <w:tcPr>
            <w:tcW w:w="2127" w:type="dxa"/>
            <w:vAlign w:val="center"/>
          </w:tcPr>
          <w:p w:rsidR="00EB602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1417" w:type="dxa"/>
            <w:vAlign w:val="center"/>
          </w:tcPr>
          <w:p w:rsidR="00EB602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B6029" w:rsidRPr="003F3FBA" w:rsidRDefault="00EB6029" w:rsidP="00837017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Cliente para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02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1.3.3.1</w:t>
            </w:r>
          </w:p>
        </w:tc>
      </w:tr>
    </w:tbl>
    <w:p w:rsidR="0022472B" w:rsidRPr="003F3FBA" w:rsidRDefault="0022472B" w:rsidP="0022472B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22472B" w:rsidRDefault="0022472B" w:rsidP="0022472B">
      <w:pPr>
        <w:rPr>
          <w:sz w:val="24"/>
          <w:szCs w:val="24"/>
          <w:lang w:val="pt-BR"/>
        </w:rPr>
      </w:pPr>
    </w:p>
    <w:p w:rsidR="003F3FBA" w:rsidRDefault="003F3FBA" w:rsidP="0022472B">
      <w:pPr>
        <w:rPr>
          <w:sz w:val="24"/>
          <w:szCs w:val="24"/>
          <w:lang w:val="pt-BR"/>
        </w:rPr>
      </w:pPr>
    </w:p>
    <w:p w:rsidR="003F3FBA" w:rsidRPr="003F3FBA" w:rsidRDefault="003F3FBA" w:rsidP="0022472B">
      <w:pPr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1" w:name="_Toc203804662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Configuração do software – Ferramentas do ambiente de desenvolvimento</w:t>
      </w:r>
      <w:bookmarkEnd w:id="21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4096"/>
        <w:gridCol w:w="1133"/>
      </w:tblGrid>
      <w:tr w:rsidR="00296540" w:rsidRPr="003F3FBA" w:rsidTr="003F3FBA">
        <w:tc>
          <w:tcPr>
            <w:tcW w:w="4013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409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133" w:type="dxa"/>
            <w:shd w:val="clear" w:color="auto" w:fill="E0E0E0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703808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A74DB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E357D" w:rsidRPr="003F3FBA" w:rsidTr="003F3FBA"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Controle de Versão 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837017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7E357D" w:rsidRPr="003F3FBA" w:rsidTr="003F3FBA">
        <w:tc>
          <w:tcPr>
            <w:tcW w:w="4013" w:type="dxa"/>
            <w:vMerge w:val="restart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2C2726" w:rsidRPr="003F3FBA" w:rsidRDefault="002C2726" w:rsidP="0078399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6.5.1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</w:p>
          <w:p w:rsidR="00783999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6.1.6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  <w:p w:rsidR="007E357D" w:rsidRPr="003F3FBA" w:rsidRDefault="007E357D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7E357D" w:rsidRPr="003F3FBA" w:rsidTr="003F3FBA">
        <w:trPr>
          <w:trHeight w:val="312"/>
        </w:trPr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A75DC" w:rsidRPr="003F3FBA" w:rsidTr="003F3FBA">
        <w:trPr>
          <w:trHeight w:val="402"/>
        </w:trPr>
        <w:tc>
          <w:tcPr>
            <w:tcW w:w="4013" w:type="dxa"/>
            <w:vAlign w:val="center"/>
          </w:tcPr>
          <w:p w:rsidR="000A75DC" w:rsidRPr="003F3FBA" w:rsidRDefault="000A75DC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4096" w:type="dxa"/>
            <w:vAlign w:val="center"/>
          </w:tcPr>
          <w:p w:rsidR="000A75DC" w:rsidRPr="003F3FBA" w:rsidRDefault="002C2726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0A75DC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kype</w:t>
            </w:r>
            <w:r w:rsidR="00703808" w:rsidRPr="003F3FBA">
              <w:rPr>
                <w:rFonts w:ascii="Times New Roman" w:hAnsi="Times New Roman" w:cs="Times New Roman"/>
                <w:sz w:val="24"/>
                <w:szCs w:val="24"/>
              </w:rPr>
              <w:t>/ Gmail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/ 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elular</w:t>
            </w:r>
          </w:p>
        </w:tc>
        <w:tc>
          <w:tcPr>
            <w:tcW w:w="1133" w:type="dxa"/>
            <w:vAlign w:val="center"/>
          </w:tcPr>
          <w:p w:rsidR="000A75DC" w:rsidRPr="003F3FBA" w:rsidRDefault="000A75DC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540" w:rsidRPr="003F3FBA" w:rsidRDefault="00296540" w:rsidP="00296540">
      <w:pPr>
        <w:rPr>
          <w:sz w:val="24"/>
          <w:szCs w:val="24"/>
          <w:lang w:val="pt-BR"/>
        </w:rPr>
      </w:pPr>
    </w:p>
    <w:p w:rsidR="009355F5" w:rsidRPr="003F3FBA" w:rsidRDefault="009355F5" w:rsidP="00C45781">
      <w:pPr>
        <w:rPr>
          <w:sz w:val="24"/>
          <w:szCs w:val="24"/>
          <w:lang w:val="pt-BR"/>
        </w:rPr>
      </w:pPr>
    </w:p>
    <w:p w:rsidR="005E4B47" w:rsidRPr="003F3FBA" w:rsidRDefault="005E4B47" w:rsidP="005E4B47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2" w:name="_Toc203804663"/>
      <w:r w:rsidRPr="003F3FBA">
        <w:rPr>
          <w:rFonts w:ascii="Times New Roman" w:hAnsi="Times New Roman"/>
          <w:sz w:val="24"/>
          <w:szCs w:val="24"/>
          <w:lang w:val="pt-BR"/>
        </w:rPr>
        <w:t>Estrutura do Ambiente</w:t>
      </w:r>
      <w:bookmarkEnd w:id="22"/>
    </w:p>
    <w:p w:rsidR="005E4B47" w:rsidRPr="003F3FBA" w:rsidRDefault="005E4B47" w:rsidP="005E4B47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8"/>
        <w:gridCol w:w="3726"/>
      </w:tblGrid>
      <w:tr w:rsidR="00B14773" w:rsidRPr="003F3FBA">
        <w:tc>
          <w:tcPr>
            <w:tcW w:w="1723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atingirá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o estado final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quando os requisitos forem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cumprido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 e testados através dos testes unitários.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Quando a comunicação entre os módulos atinge o um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satisfatório de funcionamento, ou seja, não </w:t>
            </w:r>
            <w:r w:rsidR="004505B8" w:rsidRPr="003F3FBA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existir erros de integração entre os subsistemas.</w:t>
            </w:r>
          </w:p>
        </w:tc>
      </w:tr>
      <w:tr w:rsidR="0004513F" w:rsidRPr="003F3FBA">
        <w:tc>
          <w:tcPr>
            <w:tcW w:w="1723" w:type="dxa"/>
            <w:vAlign w:val="center"/>
          </w:tcPr>
          <w:p w:rsidR="0004513F" w:rsidRPr="003F3FBA" w:rsidRDefault="0004513F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04513F" w:rsidRPr="003F3FBA" w:rsidRDefault="0004513F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04513F" w:rsidRPr="003F3FBA" w:rsidRDefault="0004513F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Ambiente que conterá o Banco de dados do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sistema. </w:t>
            </w:r>
          </w:p>
        </w:tc>
      </w:tr>
    </w:tbl>
    <w:p w:rsidR="002C2726" w:rsidRPr="003F3FBA" w:rsidRDefault="002C2726" w:rsidP="002C2726">
      <w:pPr>
        <w:rPr>
          <w:sz w:val="24"/>
          <w:szCs w:val="24"/>
          <w:lang w:val="pt-BR"/>
        </w:rPr>
      </w:pPr>
    </w:p>
    <w:p w:rsidR="000230EB" w:rsidRPr="003F3FBA" w:rsidRDefault="000230EB" w:rsidP="000230E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3" w:name="_Toc203804664"/>
      <w:r w:rsidRPr="003F3FBA">
        <w:rPr>
          <w:rFonts w:ascii="Times New Roman" w:hAnsi="Times New Roman"/>
          <w:sz w:val="24"/>
          <w:szCs w:val="24"/>
          <w:lang w:val="pt-BR"/>
        </w:rPr>
        <w:t xml:space="preserve">Configuração </w:t>
      </w:r>
      <w:r w:rsidR="000906B1" w:rsidRPr="003F3FBA">
        <w:rPr>
          <w:rFonts w:ascii="Times New Roman" w:hAnsi="Times New Roman"/>
          <w:sz w:val="24"/>
          <w:szCs w:val="24"/>
          <w:lang w:val="pt-BR"/>
        </w:rPr>
        <w:t xml:space="preserve">das maquinas </w:t>
      </w:r>
      <w:r w:rsidRPr="003F3FBA">
        <w:rPr>
          <w:rFonts w:ascii="Times New Roman" w:hAnsi="Times New Roman"/>
          <w:sz w:val="24"/>
          <w:szCs w:val="24"/>
          <w:lang w:val="pt-BR"/>
        </w:rPr>
        <w:t>do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r w:rsidRPr="003F3FBA">
        <w:rPr>
          <w:rFonts w:ascii="Times New Roman" w:hAnsi="Times New Roman"/>
          <w:sz w:val="24"/>
          <w:szCs w:val="24"/>
          <w:lang w:val="pt-BR"/>
        </w:rPr>
        <w:t xml:space="preserve"> ambiente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bookmarkEnd w:id="23"/>
    </w:p>
    <w:p w:rsidR="000230EB" w:rsidRPr="003F3FBA" w:rsidRDefault="000230EB" w:rsidP="000230EB">
      <w:pPr>
        <w:rPr>
          <w:sz w:val="24"/>
          <w:szCs w:val="24"/>
          <w:u w:val="single"/>
          <w:lang w:val="pt-BR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3118"/>
        <w:gridCol w:w="3391"/>
      </w:tblGrid>
      <w:tr w:rsidR="000230EB" w:rsidRPr="003F3FBA">
        <w:trPr>
          <w:trHeight w:val="132"/>
        </w:trPr>
        <w:tc>
          <w:tcPr>
            <w:tcW w:w="85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 w:val="restart"/>
            <w:vAlign w:val="center"/>
          </w:tcPr>
          <w:p w:rsidR="00FB3E99" w:rsidRPr="003F3FBA" w:rsidRDefault="00172872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Processador: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core i7 </w:t>
            </w:r>
            <w:proofErr w:type="gramStart"/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gramEnd"/>
          </w:p>
          <w:p w:rsidR="008703CF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Memória RAM: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3CF" w:rsidRPr="003F3FBA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Hard Disk: 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8tb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FB3E99" w:rsidRPr="003F3FBA" w:rsidRDefault="00FB3E9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FB3E99" w:rsidRPr="003F3FBA" w:rsidRDefault="00FB3E99" w:rsidP="00A13B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FB3E9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073567" w:rsidRPr="003F3FBA">
        <w:trPr>
          <w:trHeight w:val="203"/>
        </w:trPr>
        <w:tc>
          <w:tcPr>
            <w:tcW w:w="851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073567" w:rsidRPr="003F3FBA" w:rsidRDefault="00A74DBC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Processador: core i7 3.5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ton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3A5591" w:rsidRPr="003F3FBA" w:rsidTr="001C3240">
        <w:trPr>
          <w:trHeight w:val="485"/>
        </w:trPr>
        <w:tc>
          <w:tcPr>
            <w:tcW w:w="851" w:type="dxa"/>
            <w:vMerge w:val="restart"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3A5591" w:rsidRPr="003F3FBA" w:rsidRDefault="003A5591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A13B09" w:rsidRPr="003F3FBA" w:rsidRDefault="00A74DBC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Processador: core i7 3.5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3A5591" w:rsidRPr="003F3FBA" w:rsidRDefault="003A5591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A5591" w:rsidRPr="003F3FBA">
        <w:trPr>
          <w:trHeight w:val="485"/>
        </w:trPr>
        <w:tc>
          <w:tcPr>
            <w:tcW w:w="851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3A5591" w:rsidRPr="003F3FBA" w:rsidRDefault="00073567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 /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</w:tbl>
    <w:p w:rsidR="000A75DC" w:rsidRPr="003F3FBA" w:rsidRDefault="000A75DC" w:rsidP="000A75DC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4505B8" w:rsidRPr="003F3FBA" w:rsidRDefault="004505B8" w:rsidP="004505B8">
      <w:pPr>
        <w:rPr>
          <w:sz w:val="24"/>
          <w:szCs w:val="24"/>
          <w:lang w:val="pt-BR"/>
        </w:rPr>
      </w:pPr>
    </w:p>
    <w:p w:rsidR="004E0D47" w:rsidRPr="003F3FBA" w:rsidRDefault="004E0D47" w:rsidP="004505B8">
      <w:pPr>
        <w:rPr>
          <w:sz w:val="24"/>
          <w:szCs w:val="24"/>
          <w:lang w:val="pt-BR"/>
        </w:rPr>
      </w:pPr>
    </w:p>
    <w:p w:rsidR="004505B8" w:rsidRPr="003F3FBA" w:rsidRDefault="004505B8" w:rsidP="004E0D47">
      <w:pPr>
        <w:pStyle w:val="Ttulo3"/>
        <w:numPr>
          <w:ilvl w:val="0"/>
          <w:numId w:val="0"/>
        </w:numPr>
        <w:rPr>
          <w:rFonts w:ascii="Times New Roman" w:hAnsi="Times New Roman"/>
          <w:b w:val="0"/>
          <w:iCs w:val="0"/>
          <w:sz w:val="24"/>
          <w:szCs w:val="24"/>
          <w:lang w:val="pt-BR"/>
        </w:rPr>
      </w:pPr>
    </w:p>
    <w:p w:rsidR="00BB26F9" w:rsidRPr="003F3FBA" w:rsidRDefault="00BB26F9" w:rsidP="00BB26F9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A2C43" w:rsidRPr="003F3FBA" w:rsidRDefault="000230EB" w:rsidP="002A2C43">
      <w:pPr>
        <w:pStyle w:val="Ttulo2"/>
        <w:keepNext w:val="0"/>
        <w:spacing w:after="240"/>
        <w:rPr>
          <w:rFonts w:ascii="Times New Roman" w:hAnsi="Times New Roman"/>
          <w:szCs w:val="24"/>
          <w:lang w:val="pt-BR"/>
        </w:rPr>
      </w:pPr>
      <w:bookmarkStart w:id="24" w:name="_Toc203804666"/>
      <w:r w:rsidRPr="003F3FBA">
        <w:rPr>
          <w:rFonts w:ascii="Times New Roman" w:hAnsi="Times New Roman"/>
          <w:szCs w:val="24"/>
          <w:lang w:val="pt-BR"/>
        </w:rPr>
        <w:t>Identificação da Configuração</w:t>
      </w:r>
      <w:bookmarkEnd w:id="24"/>
    </w:p>
    <w:p w:rsidR="002A2C43" w:rsidRPr="003F3FBA" w:rsidRDefault="002A2C43" w:rsidP="002A2C43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5" w:name="_Toc203804667"/>
      <w:r w:rsidRPr="003F3FBA">
        <w:rPr>
          <w:rFonts w:ascii="Times New Roman" w:hAnsi="Times New Roman"/>
          <w:sz w:val="24"/>
          <w:szCs w:val="24"/>
          <w:lang w:val="pt-BR"/>
        </w:rPr>
        <w:t>Convenção para rotular caminhos e artefatos na Estrutura de Diretórios do Produto.</w:t>
      </w:r>
      <w:bookmarkEnd w:id="25"/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B54104" w:rsidRPr="003F3FBA" w:rsidRDefault="002A2C43" w:rsidP="00B54104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SADis</w:t>
      </w:r>
      <w:proofErr w:type="spellEnd"/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>_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E43933" w:rsidRPr="003F3FBA">
        <w:rPr>
          <w:rFonts w:ascii="Times New Roman" w:hAnsi="Times New Roman" w:cs="Times New Roman"/>
          <w:b/>
          <w:sz w:val="24"/>
          <w:szCs w:val="24"/>
        </w:rPr>
        <w:t>TextoLivre</w:t>
      </w:r>
      <w:proofErr w:type="spellEnd"/>
      <w:r w:rsidR="00E43933"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Versao</w:t>
      </w:r>
      <w:proofErr w:type="spellEnd"/>
      <w:proofErr w:type="gram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&gt;.&lt;</w:t>
      </w:r>
      <w:proofErr w:type="gramEnd"/>
      <w:r w:rsidR="002C2726" w:rsidRPr="003F3FBA">
        <w:rPr>
          <w:rFonts w:ascii="Times New Roman" w:hAnsi="Times New Roman" w:cs="Times New Roman"/>
          <w:b/>
          <w:sz w:val="24"/>
          <w:szCs w:val="24"/>
        </w:rPr>
        <w:t>EXT</w:t>
      </w:r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2C43" w:rsidRPr="003F3FBA" w:rsidRDefault="002A2C43" w:rsidP="002C272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2A2C43" w:rsidRPr="003F3FBA">
        <w:tc>
          <w:tcPr>
            <w:tcW w:w="1985" w:type="dxa"/>
            <w:shd w:val="clear" w:color="auto" w:fill="E0E0E0"/>
          </w:tcPr>
          <w:p w:rsidR="002A2C43" w:rsidRPr="003F3FBA" w:rsidRDefault="002A2C43" w:rsidP="004505B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</w:p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Identifica o sistema.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– Sistema de Aproveitamento de Disciplinas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2C2726" w:rsidRPr="003F3FBA">
        <w:trPr>
          <w:trHeight w:val="159"/>
        </w:trPr>
        <w:tc>
          <w:tcPr>
            <w:tcW w:w="1985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Versao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29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Versão atual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70598F" w:rsidRPr="003F3FBA" w:rsidRDefault="0070598F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SADis_PlanoDeProjeto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1.0</w:t>
      </w:r>
      <w:r w:rsidRPr="003F3FBA">
        <w:rPr>
          <w:rFonts w:ascii="Times New Roman" w:hAnsi="Times New Roman" w:cs="Times New Roman"/>
          <w:b/>
          <w:sz w:val="24"/>
          <w:szCs w:val="24"/>
        </w:rPr>
        <w:t>.doc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x</w:t>
      </w:r>
      <w:r w:rsidRPr="003F3FB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F3FBA">
        <w:rPr>
          <w:rFonts w:ascii="Times New Roman" w:hAnsi="Times New Roman" w:cs="Times New Roman"/>
          <w:sz w:val="24"/>
          <w:szCs w:val="24"/>
        </w:rPr>
        <w:t xml:space="preserve">Modelo de </w:t>
      </w:r>
      <w:r w:rsidR="002C2726" w:rsidRPr="003F3FBA">
        <w:rPr>
          <w:rFonts w:ascii="Times New Roman" w:hAnsi="Times New Roman" w:cs="Times New Roman"/>
          <w:sz w:val="24"/>
          <w:szCs w:val="24"/>
        </w:rPr>
        <w:t>Plano de Projeto</w:t>
      </w: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70598F" w:rsidRPr="003F3FBA" w:rsidRDefault="0070598F" w:rsidP="002A2C43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54071" w:rsidRPr="003F3FBA" w:rsidRDefault="00954071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6" w:name="_Toc203804668"/>
      <w:r w:rsidRPr="003F3FBA">
        <w:rPr>
          <w:rFonts w:ascii="Times New Roman" w:hAnsi="Times New Roman"/>
          <w:sz w:val="24"/>
          <w:szCs w:val="24"/>
          <w:lang w:val="pt-BR"/>
        </w:rPr>
        <w:t>Arquivos de aprovação dos artefatos.</w:t>
      </w:r>
      <w:bookmarkEnd w:id="26"/>
    </w:p>
    <w:p w:rsidR="00073567" w:rsidRPr="003F3FBA" w:rsidRDefault="00073567" w:rsidP="00073567">
      <w:pPr>
        <w:rPr>
          <w:sz w:val="24"/>
          <w:szCs w:val="24"/>
          <w:lang w:val="pt-BR"/>
        </w:rPr>
      </w:pPr>
    </w:p>
    <w:p w:rsidR="00B1241E" w:rsidRPr="003F3FBA" w:rsidRDefault="00954071" w:rsidP="00954071">
      <w:pPr>
        <w:ind w:left="720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 aprovação do documento é da</w:t>
      </w:r>
      <w:r w:rsidR="006E3865" w:rsidRPr="003F3FBA">
        <w:rPr>
          <w:sz w:val="24"/>
          <w:szCs w:val="24"/>
          <w:lang w:val="pt-BR"/>
        </w:rPr>
        <w:t>d</w:t>
      </w:r>
      <w:r w:rsidRPr="003F3FBA">
        <w:rPr>
          <w:sz w:val="24"/>
          <w:szCs w:val="24"/>
          <w:lang w:val="pt-BR"/>
        </w:rPr>
        <w:t>a pelo responsáve</w:t>
      </w:r>
      <w:r w:rsidR="00B1241E" w:rsidRPr="003F3FBA">
        <w:rPr>
          <w:sz w:val="24"/>
          <w:szCs w:val="24"/>
          <w:lang w:val="pt-BR"/>
        </w:rPr>
        <w:t xml:space="preserve">l </w:t>
      </w:r>
      <w:r w:rsidR="00063CA8" w:rsidRPr="003F3FBA">
        <w:rPr>
          <w:sz w:val="24"/>
          <w:szCs w:val="24"/>
          <w:lang w:val="pt-BR"/>
        </w:rPr>
        <w:t>pelo</w:t>
      </w:r>
      <w:r w:rsidR="00B1241E" w:rsidRPr="003F3FBA">
        <w:rPr>
          <w:sz w:val="24"/>
          <w:szCs w:val="24"/>
          <w:lang w:val="pt-BR"/>
        </w:rPr>
        <w:t xml:space="preserve"> </w:t>
      </w:r>
      <w:r w:rsidR="00063CA8" w:rsidRPr="003F3FBA">
        <w:rPr>
          <w:sz w:val="24"/>
          <w:szCs w:val="24"/>
          <w:lang w:val="pt-BR"/>
        </w:rPr>
        <w:t>projeto através de uma revisão geral do artefato</w:t>
      </w:r>
      <w:r w:rsidR="00B1241E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954071">
      <w:pPr>
        <w:ind w:left="720"/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7" w:name="_Toc203804669"/>
      <w:r w:rsidRPr="003F3FBA">
        <w:rPr>
          <w:rFonts w:ascii="Times New Roman" w:hAnsi="Times New Roman"/>
          <w:sz w:val="24"/>
          <w:szCs w:val="24"/>
          <w:lang w:val="pt-BR"/>
        </w:rPr>
        <w:t>Estrutura de Diretórios</w:t>
      </w:r>
      <w:bookmarkEnd w:id="27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4366"/>
        <w:gridCol w:w="3118"/>
      </w:tblGrid>
      <w:tr w:rsidR="00296540" w:rsidRPr="003F3FBA" w:rsidTr="00F11C85">
        <w:trPr>
          <w:trHeight w:val="558"/>
        </w:trPr>
        <w:tc>
          <w:tcPr>
            <w:tcW w:w="1730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366" w:type="dxa"/>
            <w:shd w:val="clear" w:color="auto" w:fill="E0E0E0"/>
            <w:vAlign w:val="center"/>
          </w:tcPr>
          <w:p w:rsidR="00296540" w:rsidRPr="003F3FBA" w:rsidRDefault="00362401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</w:p>
        </w:tc>
        <w:tc>
          <w:tcPr>
            <w:tcW w:w="3118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EF49EA" w:rsidRPr="003F3FBA" w:rsidTr="00F11C85">
        <w:trPr>
          <w:trHeight w:val="33"/>
        </w:trPr>
        <w:tc>
          <w:tcPr>
            <w:tcW w:w="1730" w:type="dxa"/>
            <w:vMerge w:val="restart"/>
            <w:vAlign w:val="center"/>
          </w:tcPr>
          <w:p w:rsidR="00EF49EA" w:rsidRPr="003F3FBA" w:rsidRDefault="00063CA8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4366" w:type="dxa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EF49EA" w:rsidRPr="003F3FBA" w:rsidRDefault="00891F09" w:rsidP="00891F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Plano de Gerencia de           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onfiguração</w:t>
            </w:r>
          </w:p>
          <w:p w:rsidR="00954071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</w:tr>
      <w:tr w:rsidR="00EF49EA" w:rsidRPr="003F3FBA" w:rsidTr="00F11C85">
        <w:tc>
          <w:tcPr>
            <w:tcW w:w="173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EF49EA" w:rsidRPr="003F3FBA" w:rsidRDefault="00EF49EA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EF49EA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Plano de Iteração</w:t>
            </w:r>
          </w:p>
          <w:p w:rsidR="00EF49EA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>Itens de Trabalho</w:t>
            </w:r>
          </w:p>
          <w:p w:rsidR="00B1241E" w:rsidRPr="003F3FBA" w:rsidRDefault="007D791D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Tabela de Riscos</w:t>
            </w:r>
          </w:p>
        </w:tc>
      </w:tr>
      <w:tr w:rsidR="00EF49EA" w:rsidRPr="003F3FBA" w:rsidTr="00F11C85">
        <w:trPr>
          <w:trHeight w:val="963"/>
        </w:trPr>
        <w:tc>
          <w:tcPr>
            <w:tcW w:w="1730" w:type="dxa"/>
            <w:vMerge/>
            <w:vAlign w:val="center"/>
          </w:tcPr>
          <w:p w:rsidR="00EF49EA" w:rsidRPr="003F3FBA" w:rsidRDefault="00EF49EA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EF49EA" w:rsidRPr="003F3FBA" w:rsidRDefault="00063CA8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Engenharia de </w:t>
            </w:r>
            <w:r w:rsidR="00EF49EA" w:rsidRPr="003F3FBA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1241E" w:rsidRPr="003F3FBA" w:rsidRDefault="00954071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D791D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Requisitos </w:t>
            </w:r>
          </w:p>
          <w:p w:rsidR="007D791D" w:rsidRPr="003F3FBA" w:rsidRDefault="007D791D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91F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Casos de Uso</w:t>
            </w:r>
          </w:p>
        </w:tc>
      </w:tr>
      <w:tr w:rsidR="00583DF4" w:rsidRPr="003F3FBA" w:rsidTr="00F11C85">
        <w:trPr>
          <w:trHeight w:val="198"/>
        </w:trPr>
        <w:tc>
          <w:tcPr>
            <w:tcW w:w="1730" w:type="dxa"/>
            <w:vAlign w:val="center"/>
          </w:tcPr>
          <w:p w:rsidR="00583DF4" w:rsidRPr="003F3FBA" w:rsidRDefault="0025410E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366" w:type="dxa"/>
            <w:vAlign w:val="center"/>
          </w:tcPr>
          <w:p w:rsidR="00583DF4" w:rsidRPr="003F3FBA" w:rsidRDefault="00583DF4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:rsidR="00583DF4" w:rsidRPr="003F3FBA" w:rsidRDefault="00954071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A1092" w:rsidRPr="003F3FBA">
              <w:rPr>
                <w:rFonts w:ascii="Times New Roman" w:hAnsi="Times New Roman" w:cs="Times New Roman"/>
                <w:sz w:val="24"/>
                <w:szCs w:val="24"/>
              </w:rPr>
              <w:t>Fontes</w:t>
            </w:r>
          </w:p>
        </w:tc>
      </w:tr>
    </w:tbl>
    <w:p w:rsidR="00AE58B8" w:rsidRPr="003F3FBA" w:rsidRDefault="00AE58B8" w:rsidP="003464D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28" w:name="_Toc203804670"/>
      <w:proofErr w:type="spellStart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Baselines</w:t>
      </w:r>
      <w:proofErr w:type="spellEnd"/>
      <w:r w:rsidRPr="003F3FBA">
        <w:rPr>
          <w:rFonts w:ascii="Times New Roman" w:hAnsi="Times New Roman"/>
          <w:sz w:val="24"/>
          <w:szCs w:val="24"/>
          <w:lang w:val="pt-BR"/>
        </w:rPr>
        <w:t xml:space="preserve"> do Projeto</w:t>
      </w:r>
      <w:bookmarkEnd w:id="28"/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D31CF" w:rsidRPr="003F3FBA">
        <w:rPr>
          <w:rFonts w:ascii="Times New Roman" w:hAnsi="Times New Roman" w:cs="Times New Roman"/>
          <w:sz w:val="24"/>
          <w:szCs w:val="24"/>
        </w:rPr>
        <w:t>serão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definidas </w:t>
      </w:r>
      <w:r w:rsidR="000D31CF" w:rsidRPr="003F3FBA">
        <w:rPr>
          <w:rFonts w:ascii="Times New Roman" w:hAnsi="Times New Roman" w:cs="Times New Roman"/>
          <w:sz w:val="24"/>
          <w:szCs w:val="24"/>
        </w:rPr>
        <w:t xml:space="preserve">em três </w:t>
      </w:r>
      <w:r w:rsidRPr="003F3FBA">
        <w:rPr>
          <w:rFonts w:ascii="Times New Roman" w:hAnsi="Times New Roman" w:cs="Times New Roman"/>
          <w:sz w:val="24"/>
          <w:szCs w:val="24"/>
        </w:rPr>
        <w:t>fases.</w:t>
      </w:r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D4421" w:rsidRPr="003F3FBA">
        <w:tc>
          <w:tcPr>
            <w:tcW w:w="2694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BB26F9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520" w:type="dxa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48CB" w:rsidRPr="003F3FBA">
              <w:rPr>
                <w:rFonts w:ascii="Times New Roman" w:hAnsi="Times New Roman" w:cs="Times New Roman"/>
                <w:sz w:val="24"/>
                <w:szCs w:val="24"/>
              </w:rPr>
              <w:t>ocumentação (Artefatos do projeto)</w:t>
            </w:r>
          </w:p>
          <w:p w:rsidR="0025410E" w:rsidRPr="003F3FBA" w:rsidRDefault="0025410E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6520" w:type="dxa"/>
          </w:tcPr>
          <w:p w:rsidR="00E448CB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31CF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Código fonte. </w:t>
            </w:r>
          </w:p>
          <w:p w:rsidR="0025410E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6520" w:type="dxa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  <w:p w:rsidR="0025410E" w:rsidRPr="003F3FBA" w:rsidRDefault="0025410E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1CF" w:rsidRPr="003F3FBA" w:rsidRDefault="000D31CF" w:rsidP="000D31CF">
      <w:pPr>
        <w:rPr>
          <w:sz w:val="24"/>
          <w:szCs w:val="24"/>
          <w:lang w:val="pt-BR"/>
        </w:rPr>
      </w:pPr>
    </w:p>
    <w:p w:rsidR="000D31CF" w:rsidRPr="003F3FBA" w:rsidRDefault="000D31CF" w:rsidP="00E448CB">
      <w:pPr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Os Artefatos entrarão em </w:t>
      </w:r>
      <w:proofErr w:type="spellStart"/>
      <w:r w:rsidRPr="003F3FBA">
        <w:rPr>
          <w:sz w:val="24"/>
          <w:szCs w:val="24"/>
          <w:lang w:val="pt-BR"/>
        </w:rPr>
        <w:t>baseline</w:t>
      </w:r>
      <w:proofErr w:type="spellEnd"/>
      <w:r w:rsidRPr="003F3FBA">
        <w:rPr>
          <w:sz w:val="24"/>
          <w:szCs w:val="24"/>
          <w:lang w:val="pt-BR"/>
        </w:rPr>
        <w:t xml:space="preserve"> </w:t>
      </w:r>
      <w:r w:rsidR="004A69F8" w:rsidRPr="003F3FBA">
        <w:rPr>
          <w:sz w:val="24"/>
          <w:szCs w:val="24"/>
          <w:lang w:val="pt-BR"/>
        </w:rPr>
        <w:t xml:space="preserve">quando atingirem a forma mais estável  </w:t>
      </w:r>
    </w:p>
    <w:p w:rsidR="000D31CF" w:rsidRPr="003F3FBA" w:rsidRDefault="000D31CF" w:rsidP="00E448CB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tulo2"/>
        <w:spacing w:after="240"/>
        <w:rPr>
          <w:rFonts w:ascii="Times New Roman" w:hAnsi="Times New Roman"/>
          <w:szCs w:val="24"/>
          <w:lang w:val="pt-BR"/>
        </w:rPr>
      </w:pPr>
      <w:bookmarkStart w:id="29" w:name="_Toc203804674"/>
      <w:r w:rsidRPr="003F3FBA">
        <w:rPr>
          <w:rFonts w:ascii="Times New Roman" w:hAnsi="Times New Roman"/>
          <w:szCs w:val="24"/>
          <w:lang w:val="pt-BR"/>
        </w:rPr>
        <w:t>Estimativa do Status de Configuração</w:t>
      </w:r>
      <w:bookmarkEnd w:id="29"/>
    </w:p>
    <w:p w:rsidR="00AE58B8" w:rsidRPr="003F3FBA" w:rsidRDefault="00AE58B8" w:rsidP="0095584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0" w:name="_Toc203804675"/>
      <w:r w:rsidRPr="003F3FBA">
        <w:rPr>
          <w:rFonts w:ascii="Times New Roman" w:hAnsi="Times New Roman"/>
          <w:sz w:val="24"/>
          <w:szCs w:val="24"/>
          <w:lang w:val="pt-BR"/>
        </w:rPr>
        <w:t>Processo de Armazenamento de Mídia e Liberação do Projeto</w:t>
      </w:r>
      <w:bookmarkEnd w:id="30"/>
    </w:p>
    <w:p w:rsidR="000F335B" w:rsidRPr="003F3FBA" w:rsidRDefault="00F15EEC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O backup </w:t>
      </w:r>
      <w:r w:rsidR="002229E5" w:rsidRPr="003F3FBA">
        <w:rPr>
          <w:rFonts w:ascii="Times New Roman" w:hAnsi="Times New Roman" w:cs="Times New Roman"/>
          <w:sz w:val="24"/>
          <w:szCs w:val="24"/>
        </w:rPr>
        <w:t>do repositório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deverá</w:t>
      </w:r>
      <w:r w:rsidR="002229E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ser feito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continuamente 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pelos membros responsáveis e 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será armazenado </w:t>
      </w:r>
      <w:r w:rsidR="002229E5" w:rsidRPr="003F3FBA">
        <w:rPr>
          <w:rFonts w:ascii="Times New Roman" w:hAnsi="Times New Roman" w:cs="Times New Roman"/>
          <w:sz w:val="24"/>
          <w:szCs w:val="24"/>
        </w:rPr>
        <w:t>em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A8" w:rsidRPr="003F3FBA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="00063CA8" w:rsidRPr="003F3FBA">
        <w:rPr>
          <w:rFonts w:ascii="Times New Roman" w:hAnsi="Times New Roman" w:cs="Times New Roman"/>
          <w:sz w:val="24"/>
          <w:szCs w:val="24"/>
        </w:rPr>
        <w:t xml:space="preserve"> organizado por pastas</w:t>
      </w:r>
      <w:r w:rsidR="00F023AA" w:rsidRPr="003F3FBA">
        <w:rPr>
          <w:rFonts w:ascii="Times New Roman" w:hAnsi="Times New Roman" w:cs="Times New Roman"/>
          <w:sz w:val="24"/>
          <w:szCs w:val="24"/>
        </w:rPr>
        <w:t>.</w:t>
      </w:r>
    </w:p>
    <w:p w:rsidR="00025672" w:rsidRPr="003F3FBA" w:rsidRDefault="0002567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034D" w:rsidRPr="003F3FBA" w:rsidRDefault="00063CA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As pastas deverão conter</w:t>
      </w:r>
      <w:r w:rsidR="00E4034D" w:rsidRPr="003F3FBA">
        <w:rPr>
          <w:rFonts w:ascii="Times New Roman" w:hAnsi="Times New Roman" w:cs="Times New Roman"/>
          <w:sz w:val="24"/>
          <w:szCs w:val="24"/>
        </w:rPr>
        <w:t xml:space="preserve">: </w:t>
      </w:r>
      <w:r w:rsidR="0025410E" w:rsidRPr="003F3FBA">
        <w:rPr>
          <w:rFonts w:ascii="Times New Roman" w:hAnsi="Times New Roman" w:cs="Times New Roman"/>
          <w:sz w:val="24"/>
          <w:szCs w:val="24"/>
        </w:rPr>
        <w:t>Data e Versão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do backup</w:t>
      </w:r>
      <w:r w:rsidR="00E4034D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578" w:rsidRPr="003F3FBA" w:rsidRDefault="00C4557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Liberação </w:t>
      </w:r>
      <w:r w:rsidR="00144757" w:rsidRPr="003F3FBA">
        <w:rPr>
          <w:rFonts w:ascii="Times New Roman" w:hAnsi="Times New Roman" w:cs="Times New Roman"/>
          <w:sz w:val="24"/>
          <w:szCs w:val="24"/>
        </w:rPr>
        <w:t>de release</w:t>
      </w:r>
      <w:r w:rsidRPr="003F3FBA">
        <w:rPr>
          <w:rFonts w:ascii="Times New Roman" w:hAnsi="Times New Roman" w:cs="Times New Roman"/>
          <w:sz w:val="24"/>
          <w:szCs w:val="24"/>
        </w:rPr>
        <w:t>:</w:t>
      </w: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Basicamente os projetos irão ser desenvolvidos e testados na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main-</w:t>
      </w:r>
      <w:r w:rsidR="00BB3527" w:rsidRPr="003F3FB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23AA" w:rsidRPr="003F3FBA">
        <w:rPr>
          <w:rFonts w:ascii="Times New Roman" w:hAnsi="Times New Roman" w:cs="Times New Roman"/>
          <w:sz w:val="24"/>
          <w:szCs w:val="24"/>
        </w:rPr>
        <w:t xml:space="preserve">. </w:t>
      </w:r>
      <w:r w:rsidR="00BB3527" w:rsidRPr="003F3FBA">
        <w:rPr>
          <w:rFonts w:ascii="Times New Roman" w:hAnsi="Times New Roman" w:cs="Times New Roman"/>
          <w:sz w:val="24"/>
          <w:szCs w:val="24"/>
        </w:rPr>
        <w:t>Para gerar o release a versão em questão tem que estar devidamente testada, livre de erro</w:t>
      </w:r>
      <w:r w:rsidR="00073567" w:rsidRPr="003F3FBA">
        <w:rPr>
          <w:rFonts w:ascii="Times New Roman" w:hAnsi="Times New Roman" w:cs="Times New Roman"/>
          <w:sz w:val="24"/>
          <w:szCs w:val="24"/>
        </w:rPr>
        <w:t>s</w:t>
      </w:r>
      <w:r w:rsidR="00BB3527" w:rsidRPr="003F3FBA">
        <w:rPr>
          <w:rFonts w:ascii="Times New Roman" w:hAnsi="Times New Roman" w:cs="Times New Roman"/>
          <w:sz w:val="24"/>
          <w:szCs w:val="24"/>
        </w:rPr>
        <w:t xml:space="preserve"> e ap</w:t>
      </w:r>
      <w:r w:rsidR="00063CA8" w:rsidRPr="003F3FBA">
        <w:rPr>
          <w:rFonts w:ascii="Times New Roman" w:hAnsi="Times New Roman" w:cs="Times New Roman"/>
          <w:sz w:val="24"/>
          <w:szCs w:val="24"/>
        </w:rPr>
        <w:t>rovad</w:t>
      </w:r>
      <w:r w:rsidR="0025410E" w:rsidRPr="003F3FBA">
        <w:rPr>
          <w:rFonts w:ascii="Times New Roman" w:hAnsi="Times New Roman" w:cs="Times New Roman"/>
          <w:sz w:val="24"/>
          <w:szCs w:val="24"/>
        </w:rPr>
        <w:t>a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 pelo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 responsável</w:t>
      </w:r>
      <w:r w:rsidR="00BB3527" w:rsidRPr="003F3FBA">
        <w:rPr>
          <w:rFonts w:ascii="Times New Roman" w:hAnsi="Times New Roman" w:cs="Times New Roman"/>
          <w:sz w:val="24"/>
          <w:szCs w:val="24"/>
        </w:rPr>
        <w:t>.</w:t>
      </w:r>
    </w:p>
    <w:p w:rsidR="008404AC" w:rsidRPr="003F3FBA" w:rsidRDefault="008404AC" w:rsidP="008404AC">
      <w:pPr>
        <w:ind w:left="720" w:firstLine="720"/>
        <w:rPr>
          <w:sz w:val="24"/>
          <w:szCs w:val="24"/>
          <w:lang w:val="pt-BR"/>
        </w:rPr>
      </w:pPr>
    </w:p>
    <w:p w:rsidR="001D71E2" w:rsidRPr="003F3FBA" w:rsidRDefault="001D71E2" w:rsidP="008404AC">
      <w:pPr>
        <w:ind w:left="720" w:firstLine="720"/>
        <w:rPr>
          <w:sz w:val="24"/>
          <w:szCs w:val="24"/>
          <w:lang w:val="pt-BR"/>
        </w:rPr>
      </w:pPr>
    </w:p>
    <w:p w:rsidR="00511B57" w:rsidRPr="003F3FBA" w:rsidRDefault="00B771F4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Aprovação dos</w:t>
      </w:r>
      <w:r w:rsidR="00511B57" w:rsidRPr="003F3FBA">
        <w:rPr>
          <w:b/>
          <w:sz w:val="24"/>
          <w:szCs w:val="24"/>
          <w:lang w:val="pt-BR"/>
        </w:rPr>
        <w:t xml:space="preserve"> artefatos</w:t>
      </w:r>
    </w:p>
    <w:p w:rsidR="003F3FBA" w:rsidRDefault="003F3FBA" w:rsidP="00511B57">
      <w:pPr>
        <w:rPr>
          <w:b/>
          <w:sz w:val="24"/>
          <w:szCs w:val="24"/>
          <w:lang w:val="pt-BR"/>
        </w:rPr>
      </w:pPr>
    </w:p>
    <w:p w:rsidR="00511B57" w:rsidRPr="003F3FBA" w:rsidRDefault="00AD7F13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Será salvo no repositório </w:t>
      </w:r>
      <w:r w:rsidR="00063CA8" w:rsidRPr="003F3FBA">
        <w:rPr>
          <w:sz w:val="24"/>
          <w:szCs w:val="24"/>
          <w:lang w:val="pt-BR"/>
        </w:rPr>
        <w:t>o artefato aprovado</w:t>
      </w:r>
      <w:r w:rsidR="00073567" w:rsidRPr="003F3FBA">
        <w:rPr>
          <w:sz w:val="24"/>
          <w:szCs w:val="24"/>
          <w:lang w:val="pt-BR"/>
        </w:rPr>
        <w:t xml:space="preserve"> pelo responsável</w:t>
      </w:r>
      <w:r w:rsidR="00063CA8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511B57">
      <w:pPr>
        <w:rPr>
          <w:sz w:val="24"/>
          <w:szCs w:val="24"/>
          <w:lang w:val="pt-BR"/>
        </w:rPr>
      </w:pPr>
    </w:p>
    <w:p w:rsidR="008404AC" w:rsidRPr="003F3FBA" w:rsidRDefault="00954071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Especificação</w:t>
      </w:r>
      <w:r w:rsidR="008404AC" w:rsidRPr="003F3FBA">
        <w:rPr>
          <w:b/>
          <w:sz w:val="24"/>
          <w:szCs w:val="24"/>
          <w:lang w:val="pt-BR"/>
        </w:rPr>
        <w:t xml:space="preserve"> de Hardware</w:t>
      </w:r>
    </w:p>
    <w:p w:rsidR="008404AC" w:rsidRPr="003F3FBA" w:rsidRDefault="008404AC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As máquinas devem conter o mínimo da configuração especificada nesse documento.</w:t>
      </w:r>
    </w:p>
    <w:p w:rsidR="00025672" w:rsidRPr="003F3FBA" w:rsidRDefault="00025672" w:rsidP="003F3FBA">
      <w:pPr>
        <w:ind w:firstLine="709"/>
        <w:rPr>
          <w:sz w:val="24"/>
          <w:szCs w:val="24"/>
          <w:lang w:val="pt-BR"/>
        </w:rPr>
      </w:pPr>
    </w:p>
    <w:p w:rsidR="00D345DD" w:rsidRPr="003F3FBA" w:rsidRDefault="00D345DD" w:rsidP="00B771F4">
      <w:pPr>
        <w:pStyle w:val="Ttulo3"/>
        <w:rPr>
          <w:rFonts w:ascii="Times New Roman" w:hAnsi="Times New Roman"/>
          <w:sz w:val="24"/>
          <w:szCs w:val="24"/>
          <w:lang w:val="pt-BR"/>
        </w:rPr>
      </w:pPr>
      <w:r w:rsidRPr="003F3FBA">
        <w:rPr>
          <w:rFonts w:ascii="Times New Roman" w:hAnsi="Times New Roman"/>
          <w:sz w:val="24"/>
          <w:szCs w:val="24"/>
          <w:lang w:val="pt-BR"/>
        </w:rPr>
        <w:t>Repositório</w:t>
      </w:r>
    </w:p>
    <w:p w:rsidR="00B771F4" w:rsidRPr="003F3FBA" w:rsidRDefault="00B771F4" w:rsidP="008404AC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345DD" w:rsidRPr="003F3FBA" w:rsidRDefault="003F3FBA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5DD" w:rsidRPr="003F3FBA">
        <w:rPr>
          <w:rFonts w:ascii="Times New Roman" w:hAnsi="Times New Roman" w:cs="Times New Roman"/>
          <w:sz w:val="24"/>
          <w:szCs w:val="24"/>
        </w:rPr>
        <w:t>Apenas o</w:t>
      </w:r>
      <w:r w:rsidR="009F5949" w:rsidRPr="003F3FBA">
        <w:rPr>
          <w:rFonts w:ascii="Times New Roman" w:hAnsi="Times New Roman" w:cs="Times New Roman"/>
          <w:sz w:val="24"/>
          <w:szCs w:val="24"/>
        </w:rPr>
        <w:t>s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gerente de configuração é responsável pela a estrutura do repositório, não podendo</w:t>
      </w:r>
      <w:r w:rsidR="00954071" w:rsidRPr="003F3FBA">
        <w:rPr>
          <w:rFonts w:ascii="Times New Roman" w:hAnsi="Times New Roman" w:cs="Times New Roman"/>
          <w:sz w:val="24"/>
          <w:szCs w:val="24"/>
        </w:rPr>
        <w:t xml:space="preserve"> ser alterada por nenhum usuário do repositório.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B8" w:rsidRPr="003F3FBA" w:rsidRDefault="00AE58B8" w:rsidP="00BF3CF8">
      <w:pPr>
        <w:pStyle w:val="Titulo1"/>
        <w:pageBreakBefore/>
        <w:rPr>
          <w:rFonts w:ascii="Times New Roman" w:hAnsi="Times New Roman" w:cs="Times New Roman"/>
          <w:szCs w:val="24"/>
        </w:rPr>
      </w:pPr>
      <w:bookmarkStart w:id="31" w:name="_Toc203804676"/>
      <w:r w:rsidRPr="003F3FBA">
        <w:rPr>
          <w:rFonts w:ascii="Times New Roman" w:hAnsi="Times New Roman" w:cs="Times New Roman"/>
          <w:szCs w:val="24"/>
        </w:rPr>
        <w:lastRenderedPageBreak/>
        <w:t>Marcos</w:t>
      </w:r>
      <w:bookmarkEnd w:id="31"/>
    </w:p>
    <w:p w:rsidR="00D066A0" w:rsidRPr="003F3FBA" w:rsidRDefault="00D066A0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74BAE" w:rsidRPr="003F3FBA" w:rsidRDefault="00D066A0" w:rsidP="003F3FBA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Serão </w:t>
      </w:r>
      <w:r w:rsidR="003F3FBA">
        <w:rPr>
          <w:rFonts w:ascii="Times New Roman" w:hAnsi="Times New Roman" w:cs="Times New Roman"/>
          <w:sz w:val="24"/>
          <w:szCs w:val="24"/>
        </w:rPr>
        <w:t>Feito</w:t>
      </w:r>
      <w:r w:rsidR="001D71E2" w:rsidRPr="003F3FBA">
        <w:rPr>
          <w:rFonts w:ascii="Times New Roman" w:hAnsi="Times New Roman" w:cs="Times New Roman"/>
          <w:sz w:val="24"/>
          <w:szCs w:val="24"/>
        </w:rPr>
        <w:t xml:space="preserve">s </w:t>
      </w:r>
      <w:r w:rsidR="009F5949" w:rsidRPr="003F3FBA">
        <w:rPr>
          <w:rFonts w:ascii="Times New Roman" w:hAnsi="Times New Roman" w:cs="Times New Roman"/>
          <w:sz w:val="24"/>
          <w:szCs w:val="24"/>
        </w:rPr>
        <w:t>dois</w:t>
      </w:r>
      <w:r w:rsidR="00974BAE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417455" w:rsidRPr="003F3FBA">
        <w:rPr>
          <w:rFonts w:ascii="Times New Roman" w:hAnsi="Times New Roman" w:cs="Times New Roman"/>
          <w:sz w:val="24"/>
          <w:szCs w:val="24"/>
        </w:rPr>
        <w:t>Marcos principais</w:t>
      </w:r>
      <w:r w:rsidR="001D71E2" w:rsidRPr="003F3FBA">
        <w:rPr>
          <w:rFonts w:ascii="Times New Roman" w:hAnsi="Times New Roman" w:cs="Times New Roman"/>
          <w:sz w:val="24"/>
          <w:szCs w:val="24"/>
        </w:rPr>
        <w:t>, nos seguintes momentos</w:t>
      </w:r>
      <w:r w:rsidR="00974BAE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22472B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napToGrid/>
          <w:sz w:val="24"/>
          <w:szCs w:val="24"/>
          <w:lang w:val="pt-BR" w:eastAsia="pt-BR"/>
        </w:rPr>
      </w:pPr>
      <w:r w:rsidRPr="003F3FBA">
        <w:rPr>
          <w:snapToGrid/>
          <w:sz w:val="24"/>
          <w:szCs w:val="24"/>
          <w:lang w:val="pt-BR" w:eastAsia="pt-BR"/>
        </w:rPr>
        <w:t>C</w:t>
      </w:r>
      <w:r w:rsidR="007B1B54" w:rsidRPr="003F3FBA">
        <w:rPr>
          <w:snapToGrid/>
          <w:sz w:val="24"/>
          <w:szCs w:val="24"/>
          <w:lang w:val="pt-BR" w:eastAsia="pt-BR"/>
        </w:rPr>
        <w:t>apacidade</w:t>
      </w:r>
      <w:r w:rsidRPr="003F3FBA">
        <w:rPr>
          <w:snapToGrid/>
          <w:sz w:val="24"/>
          <w:szCs w:val="24"/>
          <w:lang w:val="pt-BR" w:eastAsia="pt-BR"/>
        </w:rPr>
        <w:t xml:space="preserve"> O</w:t>
      </w:r>
      <w:r w:rsidR="007B1B54" w:rsidRPr="003F3FBA">
        <w:rPr>
          <w:snapToGrid/>
          <w:sz w:val="24"/>
          <w:szCs w:val="24"/>
          <w:lang w:val="pt-BR" w:eastAsia="pt-BR"/>
        </w:rPr>
        <w:t>peracional</w:t>
      </w:r>
      <w:r w:rsidRPr="003F3FBA">
        <w:rPr>
          <w:snapToGrid/>
          <w:sz w:val="24"/>
          <w:szCs w:val="24"/>
          <w:lang w:val="pt-BR" w:eastAsia="pt-BR"/>
        </w:rPr>
        <w:t xml:space="preserve"> I</w:t>
      </w:r>
      <w:r w:rsidR="007B1B54" w:rsidRPr="003F3FBA">
        <w:rPr>
          <w:snapToGrid/>
          <w:sz w:val="24"/>
          <w:szCs w:val="24"/>
          <w:lang w:val="pt-BR" w:eastAsia="pt-BR"/>
        </w:rPr>
        <w:t>nicial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05/06/2014</w:t>
      </w:r>
    </w:p>
    <w:p w:rsidR="00974BAE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z w:val="24"/>
          <w:szCs w:val="24"/>
          <w:lang w:val="pt-BR"/>
        </w:rPr>
      </w:pPr>
      <w:r w:rsidRPr="003F3FBA">
        <w:rPr>
          <w:snapToGrid/>
          <w:sz w:val="24"/>
          <w:szCs w:val="24"/>
          <w:lang w:val="pt-BR" w:eastAsia="pt-BR"/>
        </w:rPr>
        <w:t>R</w:t>
      </w:r>
      <w:r w:rsidR="0079072B" w:rsidRPr="003F3FBA">
        <w:rPr>
          <w:snapToGrid/>
          <w:sz w:val="24"/>
          <w:szCs w:val="24"/>
          <w:lang w:val="pt-BR" w:eastAsia="pt-BR"/>
        </w:rPr>
        <w:t>elease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79072B" w:rsidRPr="003F3FBA">
        <w:rPr>
          <w:snapToGrid/>
          <w:sz w:val="24"/>
          <w:szCs w:val="24"/>
          <w:lang w:val="pt-BR" w:eastAsia="pt-BR"/>
        </w:rPr>
        <w:t>do</w:t>
      </w:r>
      <w:r w:rsidRPr="003F3FBA">
        <w:rPr>
          <w:snapToGrid/>
          <w:sz w:val="24"/>
          <w:szCs w:val="24"/>
          <w:lang w:val="pt-BR" w:eastAsia="pt-BR"/>
        </w:rPr>
        <w:t xml:space="preserve"> P</w:t>
      </w:r>
      <w:r w:rsidR="0079072B" w:rsidRPr="003F3FBA">
        <w:rPr>
          <w:snapToGrid/>
          <w:sz w:val="24"/>
          <w:szCs w:val="24"/>
          <w:lang w:val="pt-BR" w:eastAsia="pt-BR"/>
        </w:rPr>
        <w:t>roduto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napToGrid/>
          <w:sz w:val="24"/>
          <w:szCs w:val="24"/>
          <w:lang w:val="pt-BR" w:eastAsia="pt-BR"/>
        </w:rPr>
        <w:t>1ª iteração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F5949" w:rsidRPr="003F3FBA">
        <w:rPr>
          <w:sz w:val="24"/>
          <w:szCs w:val="24"/>
          <w:lang w:val="pt-BR"/>
        </w:rPr>
        <w:t>09/06/2014</w:t>
      </w:r>
    </w:p>
    <w:p w:rsidR="00974BAE" w:rsidRPr="003F3FBA" w:rsidRDefault="00974BAE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60BDF">
      <w:pPr>
        <w:pStyle w:val="Titulo1"/>
        <w:pageBreakBefore/>
        <w:pBdr>
          <w:bottom w:val="single" w:sz="4" w:space="6" w:color="auto" w:shadow="1"/>
        </w:pBdr>
        <w:rPr>
          <w:rFonts w:ascii="Times New Roman" w:hAnsi="Times New Roman" w:cs="Times New Roman"/>
        </w:rPr>
      </w:pPr>
      <w:bookmarkStart w:id="32" w:name="_Toc203804677"/>
      <w:r w:rsidRPr="003F3FBA">
        <w:rPr>
          <w:rFonts w:ascii="Times New Roman" w:hAnsi="Times New Roman" w:cs="Times New Roman"/>
        </w:rPr>
        <w:lastRenderedPageBreak/>
        <w:t>Treinamento e Recursos</w:t>
      </w:r>
      <w:bookmarkEnd w:id="32"/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</w:rPr>
      </w:pPr>
    </w:p>
    <w:p w:rsidR="004E61E5" w:rsidRPr="003F3FBA" w:rsidRDefault="004E61E5" w:rsidP="00A60BDF">
      <w:pPr>
        <w:pStyle w:val="TsNormal"/>
        <w:rPr>
          <w:rFonts w:ascii="Times New Roman" w:hAnsi="Times New Roman" w:cs="Times New Roman"/>
          <w:sz w:val="22"/>
        </w:rPr>
      </w:pPr>
      <w:r w:rsidRPr="003F3FBA">
        <w:rPr>
          <w:rFonts w:ascii="Times New Roman" w:hAnsi="Times New Roman" w:cs="Times New Roman"/>
          <w:sz w:val="22"/>
        </w:rPr>
        <w:t>Descrição dos treinamentos efetuados para os integrantes d</w:t>
      </w:r>
      <w:r w:rsidR="00C64A83" w:rsidRPr="003F3FBA">
        <w:rPr>
          <w:rFonts w:ascii="Times New Roman" w:hAnsi="Times New Roman" w:cs="Times New Roman"/>
          <w:sz w:val="22"/>
        </w:rPr>
        <w:t>o Grupo</w:t>
      </w:r>
      <w:r w:rsidRPr="003F3FBA">
        <w:rPr>
          <w:rFonts w:ascii="Times New Roman" w:hAnsi="Times New Roman" w:cs="Times New Roman"/>
          <w:sz w:val="22"/>
        </w:rPr>
        <w:t>.</w:t>
      </w:r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167"/>
        <w:gridCol w:w="2847"/>
      </w:tblGrid>
      <w:tr w:rsidR="004E61E5" w:rsidRPr="003F3FBA">
        <w:tc>
          <w:tcPr>
            <w:tcW w:w="3166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Público Alvo</w:t>
            </w:r>
          </w:p>
        </w:tc>
      </w:tr>
      <w:tr w:rsidR="004E61E5" w:rsidRPr="003F3FBA">
        <w:tc>
          <w:tcPr>
            <w:tcW w:w="3166" w:type="dxa"/>
            <w:vAlign w:val="center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</w:p>
        </w:tc>
        <w:tc>
          <w:tcPr>
            <w:tcW w:w="3167" w:type="dxa"/>
            <w:vAlign w:val="center"/>
          </w:tcPr>
          <w:p w:rsidR="004E61E5" w:rsidRPr="003F3FBA" w:rsidRDefault="004E61E5" w:rsidP="00063CA8">
            <w:pPr>
              <w:pStyle w:val="TsNormal"/>
              <w:ind w:firstLine="0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Treinamento e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 xml:space="preserve">nsina como acessar o 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2"/>
              </w:rPr>
              <w:t xml:space="preserve"> através de uma máquina cliente, como dar os comandos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principais do repositório</w:t>
            </w:r>
            <w:r w:rsidRPr="003F3FBA">
              <w:rPr>
                <w:rFonts w:ascii="Times New Roman" w:hAnsi="Times New Roman" w:cs="Times New Roman"/>
                <w:sz w:val="22"/>
              </w:rPr>
              <w:t>,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como incluir novos itens dentro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do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repositório e também com</w:t>
            </w:r>
            <w:bookmarkStart w:id="33" w:name="_GoBack"/>
            <w:bookmarkEnd w:id="33"/>
            <w:r w:rsidRPr="003F3FBA">
              <w:rPr>
                <w:rFonts w:ascii="Times New Roman" w:hAnsi="Times New Roman" w:cs="Times New Roman"/>
                <w:sz w:val="22"/>
              </w:rPr>
              <w:t>o remover do mesmo.</w:t>
            </w:r>
          </w:p>
        </w:tc>
        <w:tc>
          <w:tcPr>
            <w:tcW w:w="2847" w:type="dxa"/>
            <w:vAlign w:val="center"/>
          </w:tcPr>
          <w:p w:rsidR="004E61E5" w:rsidRPr="003F3FBA" w:rsidRDefault="00C64A83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Toda a equipe</w:t>
            </w:r>
          </w:p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61E5" w:rsidRPr="003F3FBA" w:rsidRDefault="004E61E5" w:rsidP="004E61E5">
      <w:pPr>
        <w:spacing w:before="120" w:after="240"/>
        <w:rPr>
          <w:lang w:val="pt-BR"/>
        </w:rPr>
      </w:pPr>
    </w:p>
    <w:p w:rsidR="004E61E5" w:rsidRPr="003F3FBA" w:rsidRDefault="004E61E5" w:rsidP="00955841">
      <w:pPr>
        <w:spacing w:before="120" w:after="240"/>
        <w:rPr>
          <w:lang w:val="pt-BR"/>
        </w:rPr>
      </w:pPr>
    </w:p>
    <w:p w:rsidR="00F15EEC" w:rsidRPr="003F3FBA" w:rsidRDefault="00F15EEC" w:rsidP="00955841">
      <w:pPr>
        <w:spacing w:before="120" w:after="240"/>
        <w:rPr>
          <w:lang w:val="pt-BR"/>
        </w:rPr>
      </w:pPr>
    </w:p>
    <w:sectPr w:rsidR="00F15EEC" w:rsidRPr="003F3FBA" w:rsidSect="00B156D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EF8" w:rsidRDefault="004D2EF8">
      <w:r>
        <w:separator/>
      </w:r>
    </w:p>
  </w:endnote>
  <w:endnote w:type="continuationSeparator" w:id="0">
    <w:p w:rsidR="004D2EF8" w:rsidRDefault="004D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1D5325" w:rsidRPr="000C41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</w:tr>
  </w:tbl>
  <w:p w:rsidR="001D5325" w:rsidRDefault="001D53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EF8" w:rsidRDefault="004D2EF8">
      <w:r>
        <w:separator/>
      </w:r>
    </w:p>
  </w:footnote>
  <w:footnote w:type="continuationSeparator" w:id="0">
    <w:p w:rsidR="004D2EF8" w:rsidRDefault="004D2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25" w:rsidRDefault="00B771F4">
    <w:proofErr w:type="spellStart"/>
    <w:r>
      <w:t>SADis</w:t>
    </w:r>
    <w:proofErr w:type="spellEnd"/>
    <w:r>
      <w:ptab w:relativeTo="margin" w:alignment="center" w:leader="none"/>
    </w:r>
    <w:r>
      <w:t xml:space="preserve">Plano de </w:t>
    </w:r>
    <w:proofErr w:type="spellStart"/>
    <w:r>
      <w:t>Gerência</w:t>
    </w:r>
    <w:proofErr w:type="spellEnd"/>
    <w:r>
      <w:t xml:space="preserve"> de </w:t>
    </w:r>
    <w:proofErr w:type="spellStart"/>
    <w:r>
      <w:t>Configuração</w:t>
    </w:r>
    <w:proofErr w:type="spellEnd"/>
    <w:r>
      <w:ptab w:relativeTo="margin" w:alignment="right" w:leader="none"/>
    </w:r>
    <w:proofErr w:type="spellStart"/>
    <w:r>
      <w:t>Versão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BC3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52E3FA"/>
    <w:lvl w:ilvl="0">
      <w:start w:val="1"/>
      <w:numFmt w:val="decimal"/>
      <w:pStyle w:val="Ttulo1"/>
      <w:lvlText w:val="%1."/>
      <w:lvlJc w:val="left"/>
      <w:rPr>
        <w:sz w:val="3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F07AA7"/>
    <w:multiLevelType w:val="hybridMultilevel"/>
    <w:tmpl w:val="DE24B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7C48A0"/>
    <w:multiLevelType w:val="hybridMultilevel"/>
    <w:tmpl w:val="F04C50F4"/>
    <w:lvl w:ilvl="0" w:tplc="39C4A3B4">
      <w:start w:val="1"/>
      <w:numFmt w:val="decimal"/>
      <w:lvlText w:val="[%1]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E51065"/>
    <w:multiLevelType w:val="multilevel"/>
    <w:tmpl w:val="D786CEEA"/>
    <w:lvl w:ilvl="0">
      <w:start w:val="1"/>
      <w:numFmt w:val="bullet"/>
      <w:pStyle w:val="List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102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7">
    <w:nsid w:val="3BD75BE6"/>
    <w:multiLevelType w:val="hybridMultilevel"/>
    <w:tmpl w:val="A26C7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313946"/>
    <w:multiLevelType w:val="multilevel"/>
    <w:tmpl w:val="CD1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355225"/>
    <w:multiLevelType w:val="hybridMultilevel"/>
    <w:tmpl w:val="58DC7F9E"/>
    <w:lvl w:ilvl="0" w:tplc="0416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0782338"/>
    <w:multiLevelType w:val="hybridMultilevel"/>
    <w:tmpl w:val="D840A03C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62DD08D0"/>
    <w:multiLevelType w:val="hybridMultilevel"/>
    <w:tmpl w:val="7A7A2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902732"/>
    <w:multiLevelType w:val="multilevel"/>
    <w:tmpl w:val="C5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B944CC0"/>
    <w:multiLevelType w:val="hybridMultilevel"/>
    <w:tmpl w:val="DCE6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2F7D46"/>
    <w:multiLevelType w:val="multi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6A3159"/>
    <w:multiLevelType w:val="hybridMultilevel"/>
    <w:tmpl w:val="24FAEE90"/>
    <w:lvl w:ilvl="0" w:tplc="8924BC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30"/>
  </w:num>
  <w:num w:numId="17">
    <w:abstractNumId w:val="20"/>
  </w:num>
  <w:num w:numId="18">
    <w:abstractNumId w:val="10"/>
  </w:num>
  <w:num w:numId="19">
    <w:abstractNumId w:val="18"/>
  </w:num>
  <w:num w:numId="20">
    <w:abstractNumId w:val="11"/>
  </w:num>
  <w:num w:numId="21">
    <w:abstractNumId w:val="28"/>
  </w:num>
  <w:num w:numId="22">
    <w:abstractNumId w:val="26"/>
  </w:num>
  <w:num w:numId="23">
    <w:abstractNumId w:val="19"/>
  </w:num>
  <w:num w:numId="24">
    <w:abstractNumId w:val="9"/>
  </w:num>
  <w:num w:numId="25">
    <w:abstractNumId w:val="4"/>
  </w:num>
  <w:num w:numId="26">
    <w:abstractNumId w:val="27"/>
  </w:num>
  <w:num w:numId="27">
    <w:abstractNumId w:val="17"/>
  </w:num>
  <w:num w:numId="28">
    <w:abstractNumId w:val="24"/>
  </w:num>
  <w:num w:numId="29">
    <w:abstractNumId w:val="25"/>
  </w:num>
  <w:num w:numId="30">
    <w:abstractNumId w:val="0"/>
  </w:num>
  <w:num w:numId="31">
    <w:abstractNumId w:val="23"/>
  </w:num>
  <w:num w:numId="32">
    <w:abstractNumId w:val="29"/>
  </w:num>
  <w:num w:numId="33">
    <w:abstractNumId w:val="5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8"/>
    <w:rsid w:val="00020CA4"/>
    <w:rsid w:val="000230EB"/>
    <w:rsid w:val="00025672"/>
    <w:rsid w:val="000310F5"/>
    <w:rsid w:val="000324E9"/>
    <w:rsid w:val="00042B51"/>
    <w:rsid w:val="0004513F"/>
    <w:rsid w:val="00063CA8"/>
    <w:rsid w:val="00071E82"/>
    <w:rsid w:val="00073567"/>
    <w:rsid w:val="0007445E"/>
    <w:rsid w:val="00081329"/>
    <w:rsid w:val="000906B1"/>
    <w:rsid w:val="000A4458"/>
    <w:rsid w:val="000A75DC"/>
    <w:rsid w:val="000B0146"/>
    <w:rsid w:val="000B271F"/>
    <w:rsid w:val="000C2F83"/>
    <w:rsid w:val="000C415D"/>
    <w:rsid w:val="000D2941"/>
    <w:rsid w:val="000D31CF"/>
    <w:rsid w:val="000D4357"/>
    <w:rsid w:val="000F1284"/>
    <w:rsid w:val="000F335B"/>
    <w:rsid w:val="00102956"/>
    <w:rsid w:val="0011133C"/>
    <w:rsid w:val="00113680"/>
    <w:rsid w:val="001201A5"/>
    <w:rsid w:val="001347A7"/>
    <w:rsid w:val="001352C9"/>
    <w:rsid w:val="00140426"/>
    <w:rsid w:val="00143CA2"/>
    <w:rsid w:val="00144757"/>
    <w:rsid w:val="00145660"/>
    <w:rsid w:val="00145CFB"/>
    <w:rsid w:val="001512F1"/>
    <w:rsid w:val="001550A4"/>
    <w:rsid w:val="00171327"/>
    <w:rsid w:val="00172872"/>
    <w:rsid w:val="0017410A"/>
    <w:rsid w:val="00187021"/>
    <w:rsid w:val="001917CF"/>
    <w:rsid w:val="001B1C8C"/>
    <w:rsid w:val="001C07DA"/>
    <w:rsid w:val="001C3240"/>
    <w:rsid w:val="001C3574"/>
    <w:rsid w:val="001C7684"/>
    <w:rsid w:val="001D5325"/>
    <w:rsid w:val="001D71E2"/>
    <w:rsid w:val="001D7633"/>
    <w:rsid w:val="001E64E4"/>
    <w:rsid w:val="001F1595"/>
    <w:rsid w:val="001F20E0"/>
    <w:rsid w:val="001F3171"/>
    <w:rsid w:val="001F7C19"/>
    <w:rsid w:val="0020482C"/>
    <w:rsid w:val="00205318"/>
    <w:rsid w:val="00206220"/>
    <w:rsid w:val="00207183"/>
    <w:rsid w:val="00216EBC"/>
    <w:rsid w:val="00217310"/>
    <w:rsid w:val="002229E5"/>
    <w:rsid w:val="0022472B"/>
    <w:rsid w:val="00225BF2"/>
    <w:rsid w:val="00235234"/>
    <w:rsid w:val="00250A66"/>
    <w:rsid w:val="0025410E"/>
    <w:rsid w:val="002601A0"/>
    <w:rsid w:val="00270A9F"/>
    <w:rsid w:val="00277A52"/>
    <w:rsid w:val="002933BB"/>
    <w:rsid w:val="00295C76"/>
    <w:rsid w:val="00296540"/>
    <w:rsid w:val="002A2C43"/>
    <w:rsid w:val="002B78AD"/>
    <w:rsid w:val="002C1D8A"/>
    <w:rsid w:val="002C2726"/>
    <w:rsid w:val="002C34A0"/>
    <w:rsid w:val="002E5F6F"/>
    <w:rsid w:val="002F2D8C"/>
    <w:rsid w:val="002F514F"/>
    <w:rsid w:val="0031213C"/>
    <w:rsid w:val="00312AE8"/>
    <w:rsid w:val="00314905"/>
    <w:rsid w:val="00321ACD"/>
    <w:rsid w:val="00323136"/>
    <w:rsid w:val="00323B81"/>
    <w:rsid w:val="00331E01"/>
    <w:rsid w:val="003357F5"/>
    <w:rsid w:val="003358A7"/>
    <w:rsid w:val="00335E83"/>
    <w:rsid w:val="003370EA"/>
    <w:rsid w:val="003464D1"/>
    <w:rsid w:val="0034735C"/>
    <w:rsid w:val="00351FDE"/>
    <w:rsid w:val="00352E02"/>
    <w:rsid w:val="00362401"/>
    <w:rsid w:val="00363A4D"/>
    <w:rsid w:val="00374A79"/>
    <w:rsid w:val="003879E3"/>
    <w:rsid w:val="003A5591"/>
    <w:rsid w:val="003A5F66"/>
    <w:rsid w:val="003B2A63"/>
    <w:rsid w:val="003C3097"/>
    <w:rsid w:val="003C3339"/>
    <w:rsid w:val="003D0042"/>
    <w:rsid w:val="003E43EE"/>
    <w:rsid w:val="003E6ECA"/>
    <w:rsid w:val="003E6FB4"/>
    <w:rsid w:val="003F3FBA"/>
    <w:rsid w:val="003F6D08"/>
    <w:rsid w:val="00416B79"/>
    <w:rsid w:val="00417455"/>
    <w:rsid w:val="0043557C"/>
    <w:rsid w:val="00436533"/>
    <w:rsid w:val="004460AF"/>
    <w:rsid w:val="004505B8"/>
    <w:rsid w:val="004528E3"/>
    <w:rsid w:val="0046180D"/>
    <w:rsid w:val="00470549"/>
    <w:rsid w:val="00471D45"/>
    <w:rsid w:val="004773FB"/>
    <w:rsid w:val="004A5FFA"/>
    <w:rsid w:val="004A69F8"/>
    <w:rsid w:val="004C2531"/>
    <w:rsid w:val="004C5787"/>
    <w:rsid w:val="004C7FF5"/>
    <w:rsid w:val="004D1248"/>
    <w:rsid w:val="004D2EF8"/>
    <w:rsid w:val="004E0D47"/>
    <w:rsid w:val="004E23EC"/>
    <w:rsid w:val="004E4814"/>
    <w:rsid w:val="004E5CD1"/>
    <w:rsid w:val="004E61E5"/>
    <w:rsid w:val="004F3D00"/>
    <w:rsid w:val="004F6550"/>
    <w:rsid w:val="005007BA"/>
    <w:rsid w:val="00511B57"/>
    <w:rsid w:val="00514D8E"/>
    <w:rsid w:val="005218EA"/>
    <w:rsid w:val="0052266C"/>
    <w:rsid w:val="005234BA"/>
    <w:rsid w:val="0054059A"/>
    <w:rsid w:val="00540E56"/>
    <w:rsid w:val="005531A9"/>
    <w:rsid w:val="00563599"/>
    <w:rsid w:val="0056505F"/>
    <w:rsid w:val="0056544D"/>
    <w:rsid w:val="00575454"/>
    <w:rsid w:val="00575D67"/>
    <w:rsid w:val="00583DF4"/>
    <w:rsid w:val="0058449D"/>
    <w:rsid w:val="005900F9"/>
    <w:rsid w:val="005B7845"/>
    <w:rsid w:val="005C074F"/>
    <w:rsid w:val="005C2849"/>
    <w:rsid w:val="005C31D2"/>
    <w:rsid w:val="005E4B47"/>
    <w:rsid w:val="005E7440"/>
    <w:rsid w:val="005F2175"/>
    <w:rsid w:val="006004D7"/>
    <w:rsid w:val="00622704"/>
    <w:rsid w:val="00626571"/>
    <w:rsid w:val="00627FBE"/>
    <w:rsid w:val="00635194"/>
    <w:rsid w:val="006366A5"/>
    <w:rsid w:val="00641563"/>
    <w:rsid w:val="00644FE2"/>
    <w:rsid w:val="006520C0"/>
    <w:rsid w:val="00657750"/>
    <w:rsid w:val="00665F7F"/>
    <w:rsid w:val="00675ED5"/>
    <w:rsid w:val="00684B04"/>
    <w:rsid w:val="006850B7"/>
    <w:rsid w:val="00685C06"/>
    <w:rsid w:val="00690F8F"/>
    <w:rsid w:val="006912F9"/>
    <w:rsid w:val="00696CD8"/>
    <w:rsid w:val="00696D1B"/>
    <w:rsid w:val="006A0E0C"/>
    <w:rsid w:val="006A2CEE"/>
    <w:rsid w:val="006B6F79"/>
    <w:rsid w:val="006B6FBE"/>
    <w:rsid w:val="006C351E"/>
    <w:rsid w:val="006C36DC"/>
    <w:rsid w:val="006D0556"/>
    <w:rsid w:val="006E1B81"/>
    <w:rsid w:val="006E3137"/>
    <w:rsid w:val="006E3865"/>
    <w:rsid w:val="006E5BC9"/>
    <w:rsid w:val="006F224F"/>
    <w:rsid w:val="006F60D3"/>
    <w:rsid w:val="006F715D"/>
    <w:rsid w:val="007012C1"/>
    <w:rsid w:val="00703808"/>
    <w:rsid w:val="0070598F"/>
    <w:rsid w:val="00711062"/>
    <w:rsid w:val="0071252C"/>
    <w:rsid w:val="00727881"/>
    <w:rsid w:val="0073547A"/>
    <w:rsid w:val="00736129"/>
    <w:rsid w:val="00742BF4"/>
    <w:rsid w:val="007430DC"/>
    <w:rsid w:val="00754891"/>
    <w:rsid w:val="007617C5"/>
    <w:rsid w:val="0076560D"/>
    <w:rsid w:val="0077233E"/>
    <w:rsid w:val="0077324C"/>
    <w:rsid w:val="007820E7"/>
    <w:rsid w:val="00782E71"/>
    <w:rsid w:val="00783999"/>
    <w:rsid w:val="0079072B"/>
    <w:rsid w:val="007A0A9F"/>
    <w:rsid w:val="007A1182"/>
    <w:rsid w:val="007A5203"/>
    <w:rsid w:val="007B1B54"/>
    <w:rsid w:val="007C652C"/>
    <w:rsid w:val="007D0966"/>
    <w:rsid w:val="007D2E3F"/>
    <w:rsid w:val="007D6745"/>
    <w:rsid w:val="007D791D"/>
    <w:rsid w:val="007E357D"/>
    <w:rsid w:val="007F658D"/>
    <w:rsid w:val="00800F41"/>
    <w:rsid w:val="00810FD0"/>
    <w:rsid w:val="008110EF"/>
    <w:rsid w:val="0081188B"/>
    <w:rsid w:val="00814CF1"/>
    <w:rsid w:val="00824C02"/>
    <w:rsid w:val="008265E4"/>
    <w:rsid w:val="00837017"/>
    <w:rsid w:val="008404AC"/>
    <w:rsid w:val="00850B7D"/>
    <w:rsid w:val="00860AD9"/>
    <w:rsid w:val="00861964"/>
    <w:rsid w:val="0086755B"/>
    <w:rsid w:val="008703CF"/>
    <w:rsid w:val="00870A94"/>
    <w:rsid w:val="00874B10"/>
    <w:rsid w:val="008771FA"/>
    <w:rsid w:val="0088082C"/>
    <w:rsid w:val="0088108A"/>
    <w:rsid w:val="00883B52"/>
    <w:rsid w:val="00891F09"/>
    <w:rsid w:val="008A1092"/>
    <w:rsid w:val="008A1FFB"/>
    <w:rsid w:val="008A36A3"/>
    <w:rsid w:val="008B0159"/>
    <w:rsid w:val="008B503D"/>
    <w:rsid w:val="008B732C"/>
    <w:rsid w:val="008C0C4A"/>
    <w:rsid w:val="008E56D5"/>
    <w:rsid w:val="008E5ABE"/>
    <w:rsid w:val="00900FC9"/>
    <w:rsid w:val="009016BB"/>
    <w:rsid w:val="0090440D"/>
    <w:rsid w:val="00904F81"/>
    <w:rsid w:val="009064CB"/>
    <w:rsid w:val="0091472F"/>
    <w:rsid w:val="00917004"/>
    <w:rsid w:val="00917528"/>
    <w:rsid w:val="0092044F"/>
    <w:rsid w:val="00925391"/>
    <w:rsid w:val="009355F5"/>
    <w:rsid w:val="00940F94"/>
    <w:rsid w:val="009444B7"/>
    <w:rsid w:val="00954071"/>
    <w:rsid w:val="00955841"/>
    <w:rsid w:val="009617EA"/>
    <w:rsid w:val="009635BA"/>
    <w:rsid w:val="00970BB5"/>
    <w:rsid w:val="00973FAA"/>
    <w:rsid w:val="009740CB"/>
    <w:rsid w:val="00974BAE"/>
    <w:rsid w:val="0099284C"/>
    <w:rsid w:val="009A0581"/>
    <w:rsid w:val="009A1BD0"/>
    <w:rsid w:val="009A522E"/>
    <w:rsid w:val="009B69C9"/>
    <w:rsid w:val="009B6B82"/>
    <w:rsid w:val="009D7286"/>
    <w:rsid w:val="009F5949"/>
    <w:rsid w:val="00A00F06"/>
    <w:rsid w:val="00A0136B"/>
    <w:rsid w:val="00A01AAA"/>
    <w:rsid w:val="00A116FB"/>
    <w:rsid w:val="00A13B09"/>
    <w:rsid w:val="00A1444C"/>
    <w:rsid w:val="00A20855"/>
    <w:rsid w:val="00A21809"/>
    <w:rsid w:val="00A310E2"/>
    <w:rsid w:val="00A404D8"/>
    <w:rsid w:val="00A423D7"/>
    <w:rsid w:val="00A459A1"/>
    <w:rsid w:val="00A5715C"/>
    <w:rsid w:val="00A60BDF"/>
    <w:rsid w:val="00A6788B"/>
    <w:rsid w:val="00A70D8B"/>
    <w:rsid w:val="00A7188E"/>
    <w:rsid w:val="00A73686"/>
    <w:rsid w:val="00A737B4"/>
    <w:rsid w:val="00A74DBC"/>
    <w:rsid w:val="00A856BF"/>
    <w:rsid w:val="00A85B3E"/>
    <w:rsid w:val="00A87487"/>
    <w:rsid w:val="00A87FD1"/>
    <w:rsid w:val="00A94304"/>
    <w:rsid w:val="00AB4EBE"/>
    <w:rsid w:val="00AD1BD7"/>
    <w:rsid w:val="00AD4E9F"/>
    <w:rsid w:val="00AD5526"/>
    <w:rsid w:val="00AD7779"/>
    <w:rsid w:val="00AD7F13"/>
    <w:rsid w:val="00AE4715"/>
    <w:rsid w:val="00AE58B8"/>
    <w:rsid w:val="00AF4EB1"/>
    <w:rsid w:val="00AF6728"/>
    <w:rsid w:val="00B1241E"/>
    <w:rsid w:val="00B14773"/>
    <w:rsid w:val="00B156D6"/>
    <w:rsid w:val="00B24B52"/>
    <w:rsid w:val="00B252A9"/>
    <w:rsid w:val="00B311FF"/>
    <w:rsid w:val="00B36BDE"/>
    <w:rsid w:val="00B377C2"/>
    <w:rsid w:val="00B37A73"/>
    <w:rsid w:val="00B54104"/>
    <w:rsid w:val="00B65797"/>
    <w:rsid w:val="00B65AE7"/>
    <w:rsid w:val="00B73E8B"/>
    <w:rsid w:val="00B771F4"/>
    <w:rsid w:val="00BA1590"/>
    <w:rsid w:val="00BA22D6"/>
    <w:rsid w:val="00BA37CD"/>
    <w:rsid w:val="00BB26F9"/>
    <w:rsid w:val="00BB3527"/>
    <w:rsid w:val="00BB3E8F"/>
    <w:rsid w:val="00BB7BC9"/>
    <w:rsid w:val="00BC1AD7"/>
    <w:rsid w:val="00BC1D77"/>
    <w:rsid w:val="00BD4421"/>
    <w:rsid w:val="00BD5C7A"/>
    <w:rsid w:val="00BD61C6"/>
    <w:rsid w:val="00BD61DF"/>
    <w:rsid w:val="00BE155C"/>
    <w:rsid w:val="00BE335A"/>
    <w:rsid w:val="00BE5FA9"/>
    <w:rsid w:val="00BF3CF8"/>
    <w:rsid w:val="00BF5009"/>
    <w:rsid w:val="00C008DE"/>
    <w:rsid w:val="00C0193D"/>
    <w:rsid w:val="00C12F4A"/>
    <w:rsid w:val="00C16740"/>
    <w:rsid w:val="00C20BF8"/>
    <w:rsid w:val="00C25F69"/>
    <w:rsid w:val="00C308E4"/>
    <w:rsid w:val="00C32819"/>
    <w:rsid w:val="00C344BE"/>
    <w:rsid w:val="00C36A51"/>
    <w:rsid w:val="00C45578"/>
    <w:rsid w:val="00C45781"/>
    <w:rsid w:val="00C461A1"/>
    <w:rsid w:val="00C50BBB"/>
    <w:rsid w:val="00C528ED"/>
    <w:rsid w:val="00C6032E"/>
    <w:rsid w:val="00C60F87"/>
    <w:rsid w:val="00C625DB"/>
    <w:rsid w:val="00C64A83"/>
    <w:rsid w:val="00C65DEC"/>
    <w:rsid w:val="00C67B5F"/>
    <w:rsid w:val="00C71438"/>
    <w:rsid w:val="00C728EC"/>
    <w:rsid w:val="00C833EA"/>
    <w:rsid w:val="00C90143"/>
    <w:rsid w:val="00CA16EF"/>
    <w:rsid w:val="00CA2E00"/>
    <w:rsid w:val="00CA3FEA"/>
    <w:rsid w:val="00CB363E"/>
    <w:rsid w:val="00CC39E8"/>
    <w:rsid w:val="00CD1910"/>
    <w:rsid w:val="00CE2D97"/>
    <w:rsid w:val="00CF253C"/>
    <w:rsid w:val="00CF3BB9"/>
    <w:rsid w:val="00D066A0"/>
    <w:rsid w:val="00D10CA5"/>
    <w:rsid w:val="00D11423"/>
    <w:rsid w:val="00D32533"/>
    <w:rsid w:val="00D33BAB"/>
    <w:rsid w:val="00D345DD"/>
    <w:rsid w:val="00D41A3F"/>
    <w:rsid w:val="00D41E3E"/>
    <w:rsid w:val="00D4483D"/>
    <w:rsid w:val="00D44F5B"/>
    <w:rsid w:val="00D45985"/>
    <w:rsid w:val="00D46EC5"/>
    <w:rsid w:val="00D52812"/>
    <w:rsid w:val="00D66C31"/>
    <w:rsid w:val="00D856F2"/>
    <w:rsid w:val="00D94ADC"/>
    <w:rsid w:val="00D97CBF"/>
    <w:rsid w:val="00DA404C"/>
    <w:rsid w:val="00DB0EDA"/>
    <w:rsid w:val="00DB15B1"/>
    <w:rsid w:val="00DB253B"/>
    <w:rsid w:val="00DB4B38"/>
    <w:rsid w:val="00DC03B2"/>
    <w:rsid w:val="00DC433D"/>
    <w:rsid w:val="00DE2854"/>
    <w:rsid w:val="00DE46FE"/>
    <w:rsid w:val="00E024F9"/>
    <w:rsid w:val="00E10796"/>
    <w:rsid w:val="00E107AE"/>
    <w:rsid w:val="00E110A1"/>
    <w:rsid w:val="00E12184"/>
    <w:rsid w:val="00E359BE"/>
    <w:rsid w:val="00E4034D"/>
    <w:rsid w:val="00E43933"/>
    <w:rsid w:val="00E448CB"/>
    <w:rsid w:val="00E60F91"/>
    <w:rsid w:val="00E82192"/>
    <w:rsid w:val="00E926D8"/>
    <w:rsid w:val="00EB6029"/>
    <w:rsid w:val="00EC7031"/>
    <w:rsid w:val="00EC7D7B"/>
    <w:rsid w:val="00ED1A49"/>
    <w:rsid w:val="00ED401D"/>
    <w:rsid w:val="00ED5A5A"/>
    <w:rsid w:val="00ED7D84"/>
    <w:rsid w:val="00EE1712"/>
    <w:rsid w:val="00EE3703"/>
    <w:rsid w:val="00EF49EA"/>
    <w:rsid w:val="00EF6D71"/>
    <w:rsid w:val="00F005B3"/>
    <w:rsid w:val="00F01EC0"/>
    <w:rsid w:val="00F023AA"/>
    <w:rsid w:val="00F044DD"/>
    <w:rsid w:val="00F11AA1"/>
    <w:rsid w:val="00F11C85"/>
    <w:rsid w:val="00F15EEC"/>
    <w:rsid w:val="00F174A9"/>
    <w:rsid w:val="00F22D38"/>
    <w:rsid w:val="00F26A1D"/>
    <w:rsid w:val="00F37C16"/>
    <w:rsid w:val="00F44C43"/>
    <w:rsid w:val="00F470FC"/>
    <w:rsid w:val="00F4792E"/>
    <w:rsid w:val="00F563E6"/>
    <w:rsid w:val="00F567C0"/>
    <w:rsid w:val="00F62337"/>
    <w:rsid w:val="00F75C08"/>
    <w:rsid w:val="00F83985"/>
    <w:rsid w:val="00F868CC"/>
    <w:rsid w:val="00F86993"/>
    <w:rsid w:val="00F876DB"/>
    <w:rsid w:val="00F97195"/>
    <w:rsid w:val="00FA63FE"/>
    <w:rsid w:val="00FB0453"/>
    <w:rsid w:val="00FB3121"/>
    <w:rsid w:val="00FB3E99"/>
    <w:rsid w:val="00FB7CB8"/>
    <w:rsid w:val="00FC16FC"/>
    <w:rsid w:val="00FC7BB7"/>
    <w:rsid w:val="00FE28B7"/>
    <w:rsid w:val="00FE2E34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C001D-E191-45CE-B88F-6683B27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8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E2D97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qFormat/>
    <w:rsid w:val="00D33BAB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73547A"/>
    <w:pPr>
      <w:tabs>
        <w:tab w:val="right" w:leader="dot" w:pos="9360"/>
      </w:tabs>
      <w:spacing w:before="240" w:after="60"/>
      <w:ind w:right="720"/>
    </w:pPr>
    <w:rPr>
      <w:rFonts w:ascii="Tahoma" w:hAnsi="Tahoma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Legenda">
    <w:name w:val="caption"/>
    <w:basedOn w:val="Normal"/>
    <w:next w:val="Normal"/>
    <w:qFormat/>
    <w:rsid w:val="006004D7"/>
    <w:rPr>
      <w:b/>
      <w:bCs/>
    </w:rPr>
  </w:style>
  <w:style w:type="paragraph" w:styleId="NormalWeb">
    <w:name w:val="Normal (Web)"/>
    <w:basedOn w:val="Normal"/>
    <w:rsid w:val="00514D8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customStyle="1" w:styleId="TiTuloPrincipal">
    <w:name w:val="TiTulo Principal"/>
    <w:basedOn w:val="Ttulo"/>
    <w:rsid w:val="00DB4B3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itulo1">
    <w:name w:val="Titulo1"/>
    <w:basedOn w:val="Ttulo1"/>
    <w:rsid w:val="00CE2D97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284" w:hanging="284"/>
    </w:pPr>
    <w:rPr>
      <w:rFonts w:ascii="Tahoma" w:hAnsi="Tahoma" w:cs="Tahoma"/>
      <w:sz w:val="28"/>
      <w:szCs w:val="20"/>
      <w:lang w:val="pt-BR"/>
    </w:rPr>
  </w:style>
  <w:style w:type="paragraph" w:customStyle="1" w:styleId="TsNormal">
    <w:name w:val="TsNormal"/>
    <w:basedOn w:val="Normal"/>
    <w:rsid w:val="00DB4B38"/>
    <w:pPr>
      <w:tabs>
        <w:tab w:val="left" w:pos="1036"/>
      </w:tabs>
      <w:ind w:firstLine="284"/>
    </w:pPr>
    <w:rPr>
      <w:rFonts w:ascii="Tahoma" w:hAnsi="Tahoma" w:cs="Tahoma"/>
      <w:lang w:val="pt-BR"/>
    </w:rPr>
  </w:style>
  <w:style w:type="paragraph" w:customStyle="1" w:styleId="EstiloTiTuloPrincipalSuperiorSombreadoSimplesAutomtica">
    <w:name w:val="Estilo TiTulo Principal + Superior: (Sombreado Simples Automática ..."/>
    <w:basedOn w:val="TiTuloPrincipal"/>
    <w:rsid w:val="00CE2D97"/>
    <w:pPr>
      <w:pBdr>
        <w:top w:val="single" w:sz="4" w:space="0" w:color="auto" w:shadow="1"/>
      </w:pBdr>
    </w:pPr>
    <w:rPr>
      <w:rFonts w:ascii="Tahoma" w:hAnsi="Tahoma"/>
      <w:szCs w:val="20"/>
    </w:rPr>
  </w:style>
  <w:style w:type="table" w:styleId="Tabelacomgrade">
    <w:name w:val="Table Grid"/>
    <w:basedOn w:val="Tabelanormal"/>
    <w:rsid w:val="0034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F83985"/>
    <w:pPr>
      <w:tabs>
        <w:tab w:val="center" w:pos="4252"/>
        <w:tab w:val="right" w:pos="8504"/>
      </w:tabs>
    </w:pPr>
  </w:style>
  <w:style w:type="paragraph" w:styleId="Commarcadores">
    <w:name w:val="List Bullet"/>
    <w:basedOn w:val="Normal"/>
    <w:link w:val="CommarcadoresChar"/>
    <w:rsid w:val="00BC1D77"/>
    <w:pPr>
      <w:numPr>
        <w:numId w:val="30"/>
      </w:numPr>
    </w:pPr>
  </w:style>
  <w:style w:type="character" w:customStyle="1" w:styleId="CommarcadoresChar">
    <w:name w:val="Com marcadores Char"/>
    <w:basedOn w:val="Fontepargpadro"/>
    <w:link w:val="Commarcadores"/>
    <w:rsid w:val="00BC1D77"/>
    <w:rPr>
      <w:snapToGrid w:val="0"/>
      <w:lang w:val="en-US" w:eastAsia="en-US" w:bidi="ar-SA"/>
    </w:rPr>
  </w:style>
  <w:style w:type="paragraph" w:styleId="Corpodetexto">
    <w:name w:val="Body Text"/>
    <w:basedOn w:val="Normal"/>
    <w:rsid w:val="003D0042"/>
    <w:pPr>
      <w:spacing w:after="120"/>
    </w:pPr>
  </w:style>
  <w:style w:type="character" w:styleId="Hyperlink">
    <w:name w:val="Hyperlink"/>
    <w:basedOn w:val="Fontepargpadro"/>
    <w:rsid w:val="00626571"/>
    <w:rPr>
      <w:color w:val="003399"/>
      <w:u w:val="single"/>
    </w:rPr>
  </w:style>
  <w:style w:type="character" w:styleId="Forte">
    <w:name w:val="Strong"/>
    <w:basedOn w:val="Fontepargpadro"/>
    <w:qFormat/>
    <w:rsid w:val="005900F9"/>
    <w:rPr>
      <w:b/>
      <w:bCs/>
    </w:rPr>
  </w:style>
  <w:style w:type="character" w:styleId="nfase">
    <w:name w:val="Emphasis"/>
    <w:basedOn w:val="Fontepargpadro"/>
    <w:qFormat/>
    <w:rsid w:val="005900F9"/>
    <w:rPr>
      <w:i/>
      <w:iCs/>
    </w:rPr>
  </w:style>
  <w:style w:type="paragraph" w:customStyle="1" w:styleId="EstiloTitulo1Depoisde12pt">
    <w:name w:val="Estilo Titulo1 + Depois de:  12 pt"/>
    <w:basedOn w:val="Titulo1"/>
    <w:rsid w:val="0011133C"/>
    <w:pPr>
      <w:pageBreakBefore/>
      <w:spacing w:after="240"/>
    </w:pPr>
    <w:rPr>
      <w:rFonts w:cs="Times New Roman"/>
    </w:rPr>
  </w:style>
  <w:style w:type="paragraph" w:customStyle="1" w:styleId="EstiloTitulo1SuperiorSombreadoSimplesAutomtica05ptL">
    <w:name w:val="Estilo Titulo1 + Superior: (Sombreado Simples Automática  05 pt L..."/>
    <w:basedOn w:val="Titulo1"/>
    <w:rsid w:val="0011133C"/>
    <w:pPr>
      <w:pageBreakBefore/>
      <w:pBdr>
        <w:top w:val="single" w:sz="4" w:space="6" w:color="auto" w:shadow="1"/>
      </w:pBdr>
    </w:pPr>
    <w:rPr>
      <w:rFonts w:cs="Times New Roman"/>
    </w:rPr>
  </w:style>
  <w:style w:type="paragraph" w:styleId="Textodebalo">
    <w:name w:val="Balloon Text"/>
    <w:basedOn w:val="Normal"/>
    <w:link w:val="TextodebaloChar"/>
    <w:rsid w:val="00675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5ED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exto">
    <w:name w:val="Texto"/>
    <w:basedOn w:val="Normal"/>
    <w:rsid w:val="000D31CF"/>
    <w:pPr>
      <w:widowControl/>
      <w:autoSpaceDE/>
      <w:autoSpaceDN/>
      <w:spacing w:before="120" w:line="360" w:lineRule="auto"/>
      <w:ind w:left="284"/>
    </w:pPr>
    <w:rPr>
      <w:snapToGrid/>
      <w:sz w:val="22"/>
      <w:szCs w:val="24"/>
      <w:lang w:val="pt-BR"/>
    </w:rPr>
  </w:style>
  <w:style w:type="paragraph" w:styleId="Lista">
    <w:name w:val="List"/>
    <w:basedOn w:val="Texto"/>
    <w:rsid w:val="000D31CF"/>
    <w:pPr>
      <w:numPr>
        <w:numId w:val="35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ospedagem_de_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ERNAN~1\CONFIG~1\Temp\Diret&#243;rio%20tempor&#225;rio%201%20para%20RUP_2002_05_00.zip\RUP_2002_05_00\content_library\wordtmpl\rup_wd_tmpl\cm_mgt\rup_cm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10</TotalTime>
  <Pages>12</Pages>
  <Words>1503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&lt;Nome da Empresa&gt;</Company>
  <LinksUpToDate>false</LinksUpToDate>
  <CharactersWithSpaces>9603</CharactersWithSpaces>
  <SharedDoc>false</SharedDoc>
  <HLinks>
    <vt:vector size="18" baseType="variant">
      <vt:variant>
        <vt:i4>1638470</vt:i4>
      </vt:variant>
      <vt:variant>
        <vt:i4>93</vt:i4>
      </vt:variant>
      <vt:variant>
        <vt:i4>0</vt:i4>
      </vt:variant>
      <vt:variant>
        <vt:i4>5</vt:i4>
      </vt:variant>
      <vt:variant>
        <vt:lpwstr>http://pt.wikipedia.org/wiki/Git</vt:lpwstr>
      </vt:variant>
      <vt:variant>
        <vt:lpwstr/>
      </vt:variant>
      <vt:variant>
        <vt:i4>4063337</vt:i4>
      </vt:variant>
      <vt:variant>
        <vt:i4>90</vt:i4>
      </vt:variant>
      <vt:variant>
        <vt:i4>0</vt:i4>
      </vt:variant>
      <vt:variant>
        <vt:i4>5</vt:i4>
      </vt:variant>
      <vt:variant>
        <vt:lpwstr>http://pt.wikipedia.org/wiki/Hospedagem_de_sites</vt:lpwstr>
      </vt:variant>
      <vt:variant>
        <vt:lpwstr/>
      </vt:variant>
      <vt:variant>
        <vt:i4>7536721</vt:i4>
      </vt:variant>
      <vt:variant>
        <vt:i4>3</vt:i4>
      </vt:variant>
      <vt:variant>
        <vt:i4>0</vt:i4>
      </vt:variant>
      <vt:variant>
        <vt:i4>5</vt:i4>
      </vt:variant>
      <vt:variant>
        <vt:lpwstr>mailto:lucastadeulc@gmail.com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Wendell</dc:creator>
  <cp:keywords/>
  <dc:description/>
  <cp:lastModifiedBy>Wendell</cp:lastModifiedBy>
  <cp:revision>8</cp:revision>
  <cp:lastPrinted>2007-07-06T21:49:00Z</cp:lastPrinted>
  <dcterms:created xsi:type="dcterms:W3CDTF">2014-06-09T01:41:00Z</dcterms:created>
  <dcterms:modified xsi:type="dcterms:W3CDTF">2014-06-09T19:29:00Z</dcterms:modified>
</cp:coreProperties>
</file>