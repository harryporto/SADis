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FA45E8" w:rsidRDefault="00FA45E8">
      <w:pPr>
        <w:pStyle w:val="Ttulo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SADis</w:t>
      </w:r>
      <w:r w:rsidR="00525828">
        <w:rPr>
          <w:rFonts w:ascii="Times New Roman" w:hAnsi="Times New Roman"/>
          <w:lang w:val="pt-BR"/>
        </w:rPr>
        <w:t xml:space="preserve"> </w:t>
      </w:r>
      <w:r w:rsidRPr="00FA45E8">
        <w:rPr>
          <w:rFonts w:ascii="Times New Roman" w:hAnsi="Times New Roman"/>
          <w:lang w:val="pt-BR"/>
        </w:rPr>
        <w:t>(Sistema de Aproveitamento de Disciplinas)</w:t>
      </w:r>
    </w:p>
    <w:p w:rsidR="003C7438" w:rsidRPr="00FA45E8" w:rsidRDefault="00FA45E8">
      <w:pPr>
        <w:pStyle w:val="Ttulo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Plano de Iteração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jc w:val="both"/>
        <w:rPr>
          <w:b/>
          <w:sz w:val="32"/>
          <w:szCs w:val="32"/>
          <w:lang w:val="pt-BR"/>
        </w:rPr>
      </w:pPr>
      <w:r w:rsidRPr="00FA45E8">
        <w:rPr>
          <w:b/>
          <w:sz w:val="32"/>
          <w:szCs w:val="32"/>
          <w:lang w:val="pt-BR"/>
        </w:rPr>
        <w:t>Introdução</w:t>
      </w:r>
    </w:p>
    <w:p w:rsidR="00FA45E8" w:rsidRPr="00FA45E8" w:rsidRDefault="00FA45E8" w:rsidP="00FA45E8">
      <w:pPr>
        <w:jc w:val="both"/>
        <w:rPr>
          <w:lang w:val="pt-BR"/>
        </w:rPr>
      </w:pPr>
    </w:p>
    <w:p w:rsidR="00FA45E8" w:rsidRPr="00FA45E8" w:rsidRDefault="00FA45E8" w:rsidP="00FA45E8">
      <w:pPr>
        <w:jc w:val="both"/>
        <w:rPr>
          <w:lang w:val="pt-BR"/>
        </w:rPr>
      </w:pPr>
      <w:r w:rsidRPr="00FA45E8">
        <w:rPr>
          <w:lang w:val="pt-BR"/>
        </w:rPr>
        <w:t>Neste primeiro documento de iteração, está presente o plano de iteração do Sistema de Aproveitamento de Disciplinas (SADis), com base na proposta do OpenUp. De acordo com o calendário definido para duas iterações.</w:t>
      </w:r>
    </w:p>
    <w:p w:rsidR="00FA45E8" w:rsidRPr="00FA45E8" w:rsidRDefault="00FA45E8" w:rsidP="00FA45E8">
      <w:pPr>
        <w:jc w:val="both"/>
        <w:rPr>
          <w:lang w:val="pt-BR"/>
        </w:rPr>
      </w:pPr>
      <w:r w:rsidRPr="00FA45E8">
        <w:rPr>
          <w:lang w:val="pt-BR"/>
        </w:rPr>
        <w:t>Vale ressaltar que já visto o risco de não conseguir apoio dos órgãos necessários para o projeto por conta do tempo e burocracias, o produto será adaptado e a entrega final será um protótipo do produto final.</w:t>
      </w:r>
    </w:p>
    <w:p w:rsidR="003C7438" w:rsidRPr="00FA45E8" w:rsidRDefault="003C7438">
      <w:pPr>
        <w:pStyle w:val="Ttulo"/>
        <w:jc w:val="left"/>
        <w:rPr>
          <w:rFonts w:ascii="Times New Roman" w:hAnsi="Times New Roman"/>
          <w:lang w:val="pt-BR"/>
        </w:rPr>
      </w:pPr>
    </w:p>
    <w:p w:rsidR="00176824" w:rsidRPr="00FA45E8" w:rsidRDefault="00176824" w:rsidP="00176824">
      <w:pPr>
        <w:pStyle w:val="InfoBlue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FA45E8" w:rsidRDefault="008A4D87" w:rsidP="008A4D87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1.  </w:t>
      </w:r>
      <w:r w:rsidR="00FA45E8" w:rsidRPr="00FA45E8">
        <w:rPr>
          <w:rFonts w:ascii="Times New Roman" w:hAnsi="Times New Roman"/>
          <w:lang w:val="pt-BR"/>
        </w:rPr>
        <w:t>Marcos Importantes</w:t>
      </w:r>
    </w:p>
    <w:p w:rsidR="00FA45E8" w:rsidRPr="00FA45E8" w:rsidRDefault="00FA45E8" w:rsidP="00FA45E8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2586"/>
        <w:gridCol w:w="1418"/>
      </w:tblGrid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Descrição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Autor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Data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Início da primeira iteração:</w:t>
            </w:r>
            <w:r w:rsidRPr="00727916">
              <w:rPr>
                <w:lang w:val="pt-BR"/>
              </w:rPr>
              <w:br/>
              <w:t>- Plano de Projeto</w:t>
            </w:r>
            <w:r w:rsidRPr="00727916">
              <w:rPr>
                <w:lang w:val="pt-BR"/>
              </w:rPr>
              <w:br/>
              <w:t>- Lista de Riscos</w:t>
            </w:r>
            <w:r w:rsidRPr="00727916">
              <w:rPr>
                <w:lang w:val="pt-BR"/>
              </w:rPr>
              <w:br/>
              <w:t>- Lista de itens de trabalho</w:t>
            </w:r>
          </w:p>
          <w:p w:rsidR="00FA45E8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- Plano de iteração</w:t>
            </w:r>
            <w:r w:rsidR="00BB7AF5">
              <w:rPr>
                <w:lang w:val="pt-BR"/>
              </w:rPr>
              <w:br/>
              <w:t>- Documento de Requisitos</w:t>
            </w:r>
            <w:r w:rsidR="00BB7AF5">
              <w:rPr>
                <w:lang w:val="pt-BR"/>
              </w:rPr>
              <w:br/>
              <w:t>- Documento de Casos de Uso</w:t>
            </w:r>
          </w:p>
          <w:p w:rsidR="00BB7AF5" w:rsidRPr="00727916" w:rsidRDefault="00BB7AF5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 e Lucas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28/05/2014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Revisão dos Documentos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BB7AF5" w:rsidP="007279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08/06</w:t>
            </w:r>
            <w:r w:rsidR="00FA45E8" w:rsidRPr="00727916">
              <w:rPr>
                <w:lang w:val="pt-BR"/>
              </w:rPr>
              <w:t>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Início da codificação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Lucas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31/05/2014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Realização de testes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07/05/2014</w:t>
            </w:r>
          </w:p>
        </w:tc>
      </w:tr>
    </w:tbl>
    <w:p w:rsidR="00FA45E8" w:rsidRPr="00FA45E8" w:rsidRDefault="00FA45E8" w:rsidP="00FA45E8">
      <w:pPr>
        <w:rPr>
          <w:lang w:val="pt-BR"/>
        </w:rPr>
      </w:pPr>
    </w:p>
    <w:p w:rsidR="003C7438" w:rsidRPr="00FA45E8" w:rsidRDefault="003C7438" w:rsidP="00612E0C">
      <w:pPr>
        <w:pStyle w:val="InfoBlue"/>
        <w:rPr>
          <w:rFonts w:ascii="Times New Roman" w:hAnsi="Times New Roman"/>
          <w:vanish w:val="0"/>
          <w:lang w:val="pt-BR"/>
        </w:rPr>
      </w:pPr>
    </w:p>
    <w:p w:rsidR="003C7438" w:rsidRPr="00FA45E8" w:rsidRDefault="003C7438">
      <w:pPr>
        <w:pStyle w:val="Corpodetexto"/>
        <w:ind w:left="0"/>
        <w:rPr>
          <w:lang w:val="pt-BR"/>
        </w:rPr>
      </w:pPr>
    </w:p>
    <w:p w:rsidR="003C7438" w:rsidRPr="00FA45E8" w:rsidRDefault="008A4D87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2.  </w:t>
      </w:r>
      <w:r w:rsidR="00FA45E8" w:rsidRPr="00FA45E8">
        <w:rPr>
          <w:rFonts w:ascii="Times New Roman" w:hAnsi="Times New Roman"/>
          <w:lang w:val="pt-BR"/>
        </w:rPr>
        <w:t>Objetivos</w:t>
      </w: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 xml:space="preserve">Para a primeira iteração os nossos objetivos são: 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Elaborar o plano de projeto inicial, o plano de iteração, a lista de itens de trabalho e a lista de riscos.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Atribuir os cargos a cada um dos envolvidos.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Validar os cargos denominados para os membros.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Iniciar as primeiras implementações do Sistema.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Realizar os primeiros testes.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Coletar informações importantes para a próxima iteração.</w:t>
      </w: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>.</w:t>
      </w:r>
    </w:p>
    <w:p w:rsidR="00A15332" w:rsidRPr="00FA45E8" w:rsidRDefault="008A4D87" w:rsidP="00B7002B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3.  </w:t>
      </w:r>
      <w:r w:rsidR="00FA45E8" w:rsidRPr="00FA45E8">
        <w:rPr>
          <w:rFonts w:ascii="Times New Roman" w:hAnsi="Times New Roman"/>
          <w:lang w:val="pt-BR"/>
        </w:rPr>
        <w:t>Atribuições de itens de trabalho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>Diante das limitações do projeto, principalmente tempo e o número de integrantes da equipe ser pequeno, cada integrante deverá exercer várias atividades, que poderão, inclusive, ser de uma área diferente da sua, desde que não atrapalhem o andamento de sua atividade principal.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numPr>
          <w:ilvl w:val="0"/>
          <w:numId w:val="39"/>
        </w:numPr>
        <w:rPr>
          <w:lang w:val="pt-BR"/>
        </w:rPr>
      </w:pPr>
      <w:r w:rsidRPr="00FA45E8">
        <w:rPr>
          <w:lang w:val="pt-BR"/>
        </w:rPr>
        <w:t>Documento em anexo?</w:t>
      </w:r>
    </w:p>
    <w:p w:rsidR="00A15332" w:rsidRPr="00FA45E8" w:rsidRDefault="00A15332" w:rsidP="00612E0C">
      <w:pPr>
        <w:pStyle w:val="Corpodetexto"/>
        <w:ind w:left="360"/>
        <w:rPr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FA45E8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lastRenderedPageBreak/>
              <w:t xml:space="preserve">Name </w:t>
            </w:r>
            <w:r w:rsidR="008A4D87" w:rsidRPr="00FA45E8">
              <w:rPr>
                <w:b/>
                <w:sz w:val="18"/>
                <w:szCs w:val="18"/>
                <w:lang w:val="pt-BR" w:eastAsia="ja-JP"/>
              </w:rPr>
              <w:t xml:space="preserve">or </w:t>
            </w:r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key words of </w:t>
            </w:r>
            <w:r w:rsidR="008A4D87" w:rsidRPr="00FA45E8">
              <w:rPr>
                <w:b/>
                <w:sz w:val="18"/>
                <w:szCs w:val="18"/>
                <w:lang w:val="pt-BR" w:eastAsia="ja-JP"/>
              </w:rPr>
              <w:t>d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Size estimate (</w:t>
            </w:r>
            <w:r w:rsidR="008A4D87" w:rsidRPr="00FA45E8">
              <w:rPr>
                <w:b/>
                <w:sz w:val="18"/>
                <w:szCs w:val="18"/>
                <w:lang w:val="pt-BR" w:eastAsia="ja-JP"/>
              </w:rPr>
              <w:t>p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Refer</w:t>
            </w:r>
            <w:r w:rsidR="009D6937" w:rsidRPr="00FA45E8">
              <w:rPr>
                <w:b/>
                <w:sz w:val="18"/>
                <w:szCs w:val="18"/>
                <w:lang w:val="pt-BR" w:eastAsia="ja-JP"/>
              </w:rPr>
              <w:t>e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Assigned to</w:t>
            </w:r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FA45E8" w:rsidRDefault="008A4D87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>Hours worked</w:t>
            </w:r>
            <w:r w:rsidRPr="00FA45E8" w:rsidDel="008A4D87">
              <w:rPr>
                <w:b/>
                <w:sz w:val="18"/>
                <w:szCs w:val="18"/>
                <w:lang w:val="pt-BR"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FA45E8" w:rsidRDefault="008A4D87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Estimate of hours remaining </w:t>
            </w: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</w:tbl>
    <w:p w:rsidR="00D8366F" w:rsidRPr="00FA45E8" w:rsidRDefault="00D8366F" w:rsidP="00D8366F">
      <w:pPr>
        <w:pStyle w:val="Ttulo1"/>
        <w:numPr>
          <w:ilvl w:val="0"/>
          <w:numId w:val="36"/>
        </w:numPr>
        <w:rPr>
          <w:rFonts w:ascii="Times New Roman" w:hAnsi="Times New Roman"/>
          <w:lang w:val="pt-BR"/>
        </w:rPr>
        <w:sectPr w:rsidR="00D8366F" w:rsidRPr="00FA45E8" w:rsidSect="004D621B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FA45E8" w:rsidRDefault="00FA45E8" w:rsidP="000245C9">
      <w:pPr>
        <w:pStyle w:val="Ttulo1"/>
        <w:rPr>
          <w:rFonts w:ascii="Times New Roman" w:hAnsi="Times New Roman"/>
          <w:b w:val="0"/>
          <w:lang w:val="pt-BR"/>
        </w:rPr>
      </w:pPr>
      <w:r w:rsidRPr="00FA45E8">
        <w:rPr>
          <w:rFonts w:ascii="Times New Roman" w:hAnsi="Times New Roman"/>
          <w:lang w:val="pt-BR"/>
        </w:rPr>
        <w:lastRenderedPageBreak/>
        <w:t>4.  Problemas</w:t>
      </w:r>
    </w:p>
    <w:p w:rsidR="00D8366F" w:rsidRPr="00FA45E8" w:rsidRDefault="00D8366F" w:rsidP="00D8366F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438"/>
        <w:gridCol w:w="4794"/>
      </w:tblGrid>
      <w:tr w:rsidR="00D8366F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D8366F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Notas</w:t>
            </w:r>
          </w:p>
        </w:tc>
      </w:tr>
      <w:tr w:rsidR="00D8366F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Realizar encontros não presenciais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Concluído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Serão utilizados: Facebook, Skype e E-mail</w:t>
            </w:r>
          </w:p>
        </w:tc>
      </w:tr>
    </w:tbl>
    <w:p w:rsidR="00D8366F" w:rsidRPr="00FA45E8" w:rsidRDefault="00D8366F" w:rsidP="00D8366F">
      <w:pPr>
        <w:rPr>
          <w:lang w:val="pt-BR"/>
        </w:rPr>
      </w:pPr>
    </w:p>
    <w:p w:rsidR="00A15332" w:rsidRPr="00FA45E8" w:rsidRDefault="000245C9" w:rsidP="00B7002B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5. </w:t>
      </w:r>
      <w:r w:rsidR="00FA45E8" w:rsidRPr="00FA45E8">
        <w:rPr>
          <w:rFonts w:ascii="Times New Roman" w:hAnsi="Times New Roman"/>
          <w:lang w:val="pt-BR"/>
        </w:rPr>
        <w:t>Critérios de Avaliação</w:t>
      </w:r>
    </w:p>
    <w:p w:rsidR="00FA45E8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Os modelos de desenvolvimento do projeto utilizados atenderão os modelos pedidos pelo professor (Eduardo Santana de Almeida).</w:t>
      </w:r>
    </w:p>
    <w:p w:rsidR="00FA45E8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Os requisitos de usuário serão avaliados pelo cliente-usuário </w:t>
      </w:r>
      <w:r w:rsidR="00BB7AF5">
        <w:rPr>
          <w:rFonts w:ascii="Times New Roman" w:hAnsi="Times New Roman"/>
          <w:lang w:val="pt-BR"/>
        </w:rPr>
        <w:t>Professor Frederico Durão</w:t>
      </w:r>
      <w:r w:rsidRPr="00FA45E8">
        <w:rPr>
          <w:rFonts w:ascii="Times New Roman" w:hAnsi="Times New Roman"/>
          <w:lang w:val="pt-BR"/>
        </w:rPr>
        <w:t xml:space="preserve">. </w:t>
      </w:r>
    </w:p>
    <w:p w:rsidR="000561FC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O tempo necessário para realizar a atividade será decidido tendo como base as horas disponíveis para trabalho dos membros envolvidos no projeto.</w:t>
      </w:r>
    </w:p>
    <w:p w:rsidR="000245C9" w:rsidRPr="00FA45E8" w:rsidRDefault="000245C9" w:rsidP="000245C9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6.  </w:t>
      </w:r>
      <w:r w:rsidR="00FA45E8" w:rsidRPr="00FA45E8">
        <w:rPr>
          <w:rFonts w:ascii="Times New Roman" w:hAnsi="Times New Roman"/>
          <w:lang w:val="pt-BR"/>
        </w:rPr>
        <w:t>Avaliação</w:t>
      </w:r>
    </w:p>
    <w:p w:rsidR="00FA45E8" w:rsidRPr="00FA45E8" w:rsidRDefault="00FA45E8" w:rsidP="00FA45E8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685"/>
        <w:gridCol w:w="3571"/>
      </w:tblGrid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tabs>
                <w:tab w:val="center" w:pos="1488"/>
              </w:tabs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Pontos de Avaliação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Desempenho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Comunicação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A equipe mostrou-se muito atenta a esse quesito, visto que era necessária uma constante comunicação para melhor desenvolvimento.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Compromisso com as Responsabilidades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dois membros cumpriram com suas respectivas responsabilidades durante a iteração, levando muito a sério os prazos estipulados.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Levantamento de requisitos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responsáveis em levantar os requisitos, através de reuniões e análises conseguiram executar bem a tarefa.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Elaboração dos casos de uso iniciais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casos de uso iniciais foram relatados e podem ser aprimorados, com a compreensão mais detalhada dos requisitos na próxima iteração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Especificação dos casos de uso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casos de uso foram listados e detalhados de maneira prática para facilitar a compreensão.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Elaboração dos casos de teste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primeiros casos de teste foram elaborados, no entanto poderão sofrer modificações caso se faça necessário.</w:t>
            </w:r>
          </w:p>
        </w:tc>
      </w:tr>
    </w:tbl>
    <w:p w:rsidR="00FA45E8" w:rsidRPr="00FA45E8" w:rsidRDefault="00FA45E8" w:rsidP="00FA45E8">
      <w:pPr>
        <w:rPr>
          <w:lang w:val="pt-BR"/>
        </w:rPr>
      </w:pPr>
    </w:p>
    <w:p w:rsidR="00766B33" w:rsidRPr="00FA45E8" w:rsidRDefault="00766B33" w:rsidP="00766B33">
      <w:pPr>
        <w:rPr>
          <w:lang w:val="pt-BR"/>
        </w:rPr>
      </w:pPr>
    </w:p>
    <w:p w:rsidR="00FA45E8" w:rsidRPr="00FA45E8" w:rsidRDefault="00FA45E8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Membros envolvidos</w:t>
      </w:r>
      <w:bookmarkStart w:id="0" w:name="_GoBack"/>
      <w:bookmarkEnd w:id="0"/>
    </w:p>
    <w:p w:rsidR="00FA45E8" w:rsidRPr="00FA45E8" w:rsidRDefault="00FA45E8" w:rsidP="00FA45E8">
      <w:pPr>
        <w:numPr>
          <w:ilvl w:val="0"/>
          <w:numId w:val="40"/>
        </w:numPr>
        <w:rPr>
          <w:lang w:val="pt-BR"/>
        </w:rPr>
      </w:pPr>
      <w:r w:rsidRPr="00FA45E8">
        <w:rPr>
          <w:lang w:val="pt-BR"/>
        </w:rPr>
        <w:t>Lucas Costa</w:t>
      </w:r>
    </w:p>
    <w:p w:rsidR="00FA45E8" w:rsidRPr="00FA45E8" w:rsidRDefault="00FA45E8" w:rsidP="00FA45E8">
      <w:pPr>
        <w:numPr>
          <w:ilvl w:val="0"/>
          <w:numId w:val="40"/>
        </w:numPr>
        <w:rPr>
          <w:lang w:val="pt-BR"/>
        </w:rPr>
      </w:pPr>
      <w:r w:rsidRPr="00FA45E8">
        <w:rPr>
          <w:lang w:val="pt-BR"/>
        </w:rPr>
        <w:t>Wendel Araujo</w:t>
      </w:r>
    </w:p>
    <w:p w:rsidR="00FA45E8" w:rsidRPr="00FA45E8" w:rsidRDefault="00FA45E8" w:rsidP="00FA45E8">
      <w:pPr>
        <w:ind w:left="1080"/>
        <w:rPr>
          <w:lang w:val="pt-BR"/>
        </w:rPr>
      </w:pPr>
    </w:p>
    <w:p w:rsidR="00766B33" w:rsidRPr="00FA45E8" w:rsidRDefault="00FA45E8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Riscos</w:t>
      </w:r>
    </w:p>
    <w:p w:rsidR="00766B33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Alguns riscos foram descritos para o projeto, poderão ainda haver alterações nas próximas iterações.</w:t>
      </w:r>
      <w:r w:rsidRPr="00727916">
        <w:rPr>
          <w:rFonts w:ascii="Times New Roman" w:hAnsi="Times New Roman"/>
          <w:color w:val="000000"/>
          <w:lang w:val="pt-BR"/>
        </w:rPr>
        <w:br/>
        <w:t>Os riscos estão divididos da seguinte forma:</w:t>
      </w:r>
      <w:r w:rsidRPr="00727916">
        <w:rPr>
          <w:rFonts w:ascii="Times New Roman" w:hAnsi="Times New Roman"/>
          <w:color w:val="000000"/>
          <w:lang w:val="pt-BR"/>
        </w:rPr>
        <w:br/>
      </w:r>
      <w:r w:rsidRPr="00727916">
        <w:rPr>
          <w:rFonts w:ascii="Times New Roman" w:hAnsi="Times New Roman"/>
          <w:color w:val="000000"/>
          <w:lang w:val="pt-BR"/>
        </w:rPr>
        <w:lastRenderedPageBreak/>
        <w:t>1 Riscos do projeto</w:t>
      </w:r>
    </w:p>
    <w:p w:rsidR="00FA45E8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2 Riscos do produto</w:t>
      </w:r>
    </w:p>
    <w:p w:rsidR="00FA45E8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3 Riscos do negócio</w:t>
      </w:r>
    </w:p>
    <w:p w:rsidR="00766B33" w:rsidRPr="00FA45E8" w:rsidRDefault="00766B33" w:rsidP="005F5C34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Assessment against Evaluation Criteria Test </w:t>
      </w:r>
      <w:r w:rsidR="005F5C34" w:rsidRPr="00FA45E8">
        <w:rPr>
          <w:rFonts w:ascii="Times New Roman" w:hAnsi="Times New Roman"/>
          <w:lang w:val="pt-BR"/>
        </w:rPr>
        <w:t>r</w:t>
      </w:r>
      <w:r w:rsidRPr="00FA45E8">
        <w:rPr>
          <w:rFonts w:ascii="Times New Roman" w:hAnsi="Times New Roman"/>
          <w:lang w:val="pt-BR"/>
        </w:rPr>
        <w:t>esults</w:t>
      </w:r>
    </w:p>
    <w:p w:rsidR="00766B33" w:rsidRPr="00FA45E8" w:rsidRDefault="00766B33" w:rsidP="001E146F">
      <w:pPr>
        <w:pStyle w:val="InfoBluelistitem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[Document whether you met the evaluation criteria as specified in the </w:t>
      </w:r>
      <w:r w:rsidR="001E146F" w:rsidRPr="00FA45E8">
        <w:rPr>
          <w:rFonts w:ascii="Times New Roman" w:hAnsi="Times New Roman"/>
          <w:lang w:val="pt-BR"/>
        </w:rPr>
        <w:t>I</w:t>
      </w:r>
      <w:r w:rsidRPr="00FA45E8">
        <w:rPr>
          <w:rFonts w:ascii="Times New Roman" w:hAnsi="Times New Roman"/>
          <w:lang w:val="pt-BR"/>
        </w:rPr>
        <w:t xml:space="preserve">teration </w:t>
      </w:r>
      <w:r w:rsidR="001E146F" w:rsidRPr="00FA45E8">
        <w:rPr>
          <w:rFonts w:ascii="Times New Roman" w:hAnsi="Times New Roman"/>
          <w:lang w:val="pt-BR"/>
        </w:rPr>
        <w:t>P</w:t>
      </w:r>
      <w:r w:rsidRPr="00FA45E8">
        <w:rPr>
          <w:rFonts w:ascii="Times New Roman" w:hAnsi="Times New Roman"/>
          <w:lang w:val="pt-BR"/>
        </w:rPr>
        <w:t xml:space="preserve">lan. This could include information such as “Demo for </w:t>
      </w:r>
      <w:r w:rsidR="001E146F" w:rsidRPr="00FA45E8">
        <w:rPr>
          <w:rFonts w:ascii="Times New Roman" w:hAnsi="Times New Roman"/>
          <w:lang w:val="pt-BR"/>
        </w:rPr>
        <w:t>D</w:t>
      </w:r>
      <w:r w:rsidRPr="00FA45E8">
        <w:rPr>
          <w:rFonts w:ascii="Times New Roman" w:hAnsi="Times New Roman"/>
          <w:lang w:val="pt-BR"/>
        </w:rPr>
        <w:t>epartment X was well</w:t>
      </w:r>
      <w:r w:rsidR="001E146F" w:rsidRPr="00FA45E8">
        <w:rPr>
          <w:rFonts w:ascii="Times New Roman" w:hAnsi="Times New Roman"/>
          <w:lang w:val="pt-BR"/>
        </w:rPr>
        <w:t>-</w:t>
      </w:r>
      <w:r w:rsidRPr="00FA45E8">
        <w:rPr>
          <w:rFonts w:ascii="Times New Roman" w:hAnsi="Times New Roman"/>
          <w:lang w:val="pt-BR"/>
        </w:rPr>
        <w:t>received, with some concerns raised around usability</w:t>
      </w:r>
      <w:r w:rsidR="001E146F" w:rsidRPr="00FA45E8">
        <w:rPr>
          <w:rFonts w:ascii="Times New Roman" w:hAnsi="Times New Roman"/>
          <w:lang w:val="pt-BR"/>
        </w:rPr>
        <w:t>,</w:t>
      </w:r>
      <w:r w:rsidRPr="00FA45E8">
        <w:rPr>
          <w:rFonts w:ascii="Times New Roman" w:hAnsi="Times New Roman"/>
          <w:lang w:val="pt-BR"/>
        </w:rPr>
        <w:t>”</w:t>
      </w:r>
      <w:r w:rsidR="001E146F" w:rsidRPr="00FA45E8">
        <w:rPr>
          <w:rFonts w:ascii="Times New Roman" w:hAnsi="Times New Roman"/>
          <w:lang w:val="pt-BR"/>
        </w:rPr>
        <w:t xml:space="preserve"> or </w:t>
      </w:r>
      <w:r w:rsidRPr="00FA45E8">
        <w:rPr>
          <w:rFonts w:ascii="Times New Roman" w:hAnsi="Times New Roman"/>
          <w:lang w:val="pt-BR"/>
        </w:rPr>
        <w:t xml:space="preserve">“495 test cases were automated with a 98% pass rate. 9 test cases were deferred </w:t>
      </w:r>
      <w:r w:rsidR="001E146F" w:rsidRPr="00FA45E8">
        <w:rPr>
          <w:rFonts w:ascii="Times New Roman" w:hAnsi="Times New Roman"/>
          <w:lang w:val="pt-BR"/>
        </w:rPr>
        <w:t xml:space="preserve">because the </w:t>
      </w:r>
      <w:r w:rsidRPr="00FA45E8">
        <w:rPr>
          <w:rFonts w:ascii="Times New Roman" w:hAnsi="Times New Roman"/>
          <w:lang w:val="pt-BR"/>
        </w:rPr>
        <w:t xml:space="preserve">corresponding </w:t>
      </w:r>
      <w:r w:rsidR="00612E0C" w:rsidRPr="00FA45E8">
        <w:rPr>
          <w:rFonts w:ascii="Times New Roman" w:hAnsi="Times New Roman"/>
          <w:lang w:val="pt-BR"/>
        </w:rPr>
        <w:t>Work Item</w:t>
      </w:r>
      <w:r w:rsidRPr="00FA45E8">
        <w:rPr>
          <w:rFonts w:ascii="Times New Roman" w:hAnsi="Times New Roman"/>
          <w:lang w:val="pt-BR"/>
        </w:rPr>
        <w:t xml:space="preserve">s </w:t>
      </w:r>
      <w:r w:rsidR="001E146F" w:rsidRPr="00FA45E8">
        <w:rPr>
          <w:rFonts w:ascii="Times New Roman" w:hAnsi="Times New Roman"/>
          <w:lang w:val="pt-BR"/>
        </w:rPr>
        <w:t xml:space="preserve">were </w:t>
      </w:r>
      <w:r w:rsidRPr="00FA45E8">
        <w:rPr>
          <w:rFonts w:ascii="Times New Roman" w:hAnsi="Times New Roman"/>
          <w:lang w:val="pt-BR"/>
        </w:rPr>
        <w:t>postponed.”]</w:t>
      </w:r>
    </w:p>
    <w:p w:rsidR="00766B33" w:rsidRPr="00FA45E8" w:rsidRDefault="00766B33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Other </w:t>
      </w:r>
      <w:r w:rsidR="005F5C34" w:rsidRPr="00FA45E8">
        <w:rPr>
          <w:rFonts w:ascii="Times New Roman" w:hAnsi="Times New Roman"/>
          <w:lang w:val="pt-BR"/>
        </w:rPr>
        <w:t>c</w:t>
      </w:r>
      <w:r w:rsidRPr="00FA45E8">
        <w:rPr>
          <w:rFonts w:ascii="Times New Roman" w:hAnsi="Times New Roman"/>
          <w:lang w:val="pt-BR"/>
        </w:rPr>
        <w:t xml:space="preserve">oncerns and </w:t>
      </w:r>
      <w:r w:rsidR="005F5C34" w:rsidRPr="00FA45E8">
        <w:rPr>
          <w:rFonts w:ascii="Times New Roman" w:hAnsi="Times New Roman"/>
          <w:lang w:val="pt-BR"/>
        </w:rPr>
        <w:t>d</w:t>
      </w:r>
      <w:r w:rsidRPr="00FA45E8">
        <w:rPr>
          <w:rFonts w:ascii="Times New Roman" w:hAnsi="Times New Roman"/>
          <w:lang w:val="pt-BR"/>
        </w:rPr>
        <w:t>eviations</w:t>
      </w:r>
    </w:p>
    <w:p w:rsidR="00766B33" w:rsidRPr="00FA45E8" w:rsidRDefault="00766B33" w:rsidP="001E146F">
      <w:pPr>
        <w:pStyle w:val="InfoBluelistitem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[List other areas that have been evaluated, such as financials,</w:t>
      </w:r>
      <w:r w:rsidR="001E146F" w:rsidRPr="00FA45E8">
        <w:rPr>
          <w:rFonts w:ascii="Times New Roman" w:hAnsi="Times New Roman"/>
          <w:lang w:val="pt-BR"/>
        </w:rPr>
        <w:t xml:space="preserve"> or </w:t>
      </w:r>
      <w:r w:rsidRPr="00FA45E8">
        <w:rPr>
          <w:rFonts w:ascii="Times New Roman" w:hAnsi="Times New Roman"/>
          <w:lang w:val="pt-BR"/>
        </w:rPr>
        <w:t xml:space="preserve">schedule deviation, as well as </w:t>
      </w:r>
      <w:r w:rsidR="001E146F" w:rsidRPr="00FA45E8">
        <w:rPr>
          <w:rFonts w:ascii="Times New Roman" w:hAnsi="Times New Roman"/>
          <w:lang w:val="pt-BR"/>
        </w:rPr>
        <w:t>S</w:t>
      </w:r>
      <w:r w:rsidRPr="00FA45E8">
        <w:rPr>
          <w:rFonts w:ascii="Times New Roman" w:hAnsi="Times New Roman"/>
          <w:lang w:val="pt-BR"/>
        </w:rPr>
        <w:t>takeholder feedback not captured elsewhere.]</w:t>
      </w:r>
    </w:p>
    <w:p w:rsidR="00FA45E8" w:rsidRPr="00FA45E8" w:rsidRDefault="00FA45E8">
      <w:pPr>
        <w:pStyle w:val="InfoBluelistitem"/>
        <w:rPr>
          <w:rFonts w:ascii="Times New Roman" w:hAnsi="Times New Roman"/>
          <w:lang w:val="pt-BR"/>
        </w:rPr>
      </w:pPr>
    </w:p>
    <w:sectPr w:rsidR="00FA45E8" w:rsidRPr="00FA45E8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DC" w:rsidRDefault="00FC0ADC">
      <w:r>
        <w:separator/>
      </w:r>
    </w:p>
  </w:endnote>
  <w:endnote w:type="continuationSeparator" w:id="0">
    <w:p w:rsidR="00FC0ADC" w:rsidRDefault="00FC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DC" w:rsidRDefault="00FC0ADC">
      <w:r>
        <w:separator/>
      </w:r>
    </w:p>
  </w:footnote>
  <w:footnote w:type="continuationSeparator" w:id="0">
    <w:p w:rsidR="00FC0ADC" w:rsidRDefault="00FC0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7C51B3"/>
    <w:multiLevelType w:val="hybridMultilevel"/>
    <w:tmpl w:val="25244310"/>
    <w:lvl w:ilvl="0" w:tplc="9044EE0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83C2F"/>
    <w:multiLevelType w:val="hybridMultilevel"/>
    <w:tmpl w:val="81F63CC2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0A18FC"/>
    <w:multiLevelType w:val="hybridMultilevel"/>
    <w:tmpl w:val="E71A97AE"/>
    <w:lvl w:ilvl="0" w:tplc="04987D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6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3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77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D3A77"/>
    <w:rsid w:val="003C7438"/>
    <w:rsid w:val="003D20BC"/>
    <w:rsid w:val="004D621B"/>
    <w:rsid w:val="004E307A"/>
    <w:rsid w:val="00525828"/>
    <w:rsid w:val="005F5C34"/>
    <w:rsid w:val="00612E0C"/>
    <w:rsid w:val="00676232"/>
    <w:rsid w:val="00727916"/>
    <w:rsid w:val="00766B33"/>
    <w:rsid w:val="007D556F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BB7AF5"/>
    <w:rsid w:val="00C55459"/>
    <w:rsid w:val="00C72CDA"/>
    <w:rsid w:val="00C93D0D"/>
    <w:rsid w:val="00CB4A37"/>
    <w:rsid w:val="00D1755E"/>
    <w:rsid w:val="00D8366F"/>
    <w:rsid w:val="00DB3AE9"/>
    <w:rsid w:val="00FA118F"/>
    <w:rsid w:val="00FA45E8"/>
    <w:rsid w:val="00FB1FB8"/>
    <w:rsid w:val="00F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CA7AD0-0A5A-404D-BDDD-CA5531A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ell\Documents\GitHub\SADis\Plano_Itera&#231;&#227;o1.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Plano_Iteração1.0</Template>
  <TotalTime>6</TotalTime>
  <Pages>4</Pages>
  <Words>673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Wendell</dc:creator>
  <cp:keywords/>
  <dc:description/>
  <cp:lastModifiedBy>Wendell</cp:lastModifiedBy>
  <cp:revision>2</cp:revision>
  <dcterms:created xsi:type="dcterms:W3CDTF">2014-06-05T03:50:00Z</dcterms:created>
  <dcterms:modified xsi:type="dcterms:W3CDTF">2014-06-07T05:14:00Z</dcterms:modified>
</cp:coreProperties>
</file>